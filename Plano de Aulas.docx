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Curso de Nivelamento</w:t>
      </w:r>
    </w:p>
    <w:tbl>
      <w:tblPr>
        <w:tblStyle w:val="Table1"/>
        <w:tblW w:w="994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0"/>
        <w:gridCol w:w="7531"/>
        <w:tblGridChange w:id="0">
          <w:tblGrid>
            <w:gridCol w:w="2410"/>
            <w:gridCol w:w="7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jc w:val="both"/>
              <w:rPr>
                <w:rFonts w:ascii="Calibri" w:cs="Calibri" w:eastAsia="Calibri" w:hAnsi="Calibri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20"/>
                <w:szCs w:val="20"/>
                <w:rtl w:val="0"/>
              </w:rPr>
              <w:t xml:space="preserve">Professores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Alex Lopes e 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Hélio Macêdo Filho</w:t>
            </w:r>
          </w:p>
          <w:p w:rsidR="00000000" w:rsidDel="00000000" w:rsidP="00000000" w:rsidRDefault="00000000" w:rsidRPr="00000000" w14:paraId="00000005">
            <w:pPr>
              <w:pStyle w:val="Heading1"/>
              <w:jc w:val="both"/>
              <w:rPr>
                <w:rFonts w:ascii="Calibri" w:cs="Calibri" w:eastAsia="Calibri" w:hAnsi="Calibri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20"/>
                <w:szCs w:val="20"/>
                <w:rtl w:val="0"/>
              </w:rPr>
              <w:t xml:space="preserve">Carga Horária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horas</w:t>
            </w:r>
          </w:p>
          <w:p w:rsidR="00000000" w:rsidDel="00000000" w:rsidP="00000000" w:rsidRDefault="00000000" w:rsidRPr="00000000" w14:paraId="00000007">
            <w:pPr>
              <w:pStyle w:val="Heading1"/>
              <w:jc w:val="both"/>
              <w:rPr>
                <w:rFonts w:ascii="Calibri" w:cs="Calibri" w:eastAsia="Calibri" w:hAnsi="Calibri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20"/>
                <w:szCs w:val="20"/>
                <w:rtl w:val="0"/>
              </w:rPr>
              <w:t xml:space="preserve">Datas dos Encontros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 e 30 de agosto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 e 02 de setembro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 e 05 de setembro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08 e 09 de setembro</w:t>
            </w:r>
          </w:p>
          <w:p w:rsidR="00000000" w:rsidDel="00000000" w:rsidP="00000000" w:rsidRDefault="00000000" w:rsidRPr="00000000" w14:paraId="0000000C">
            <w:pPr>
              <w:pStyle w:val="Heading1"/>
              <w:jc w:val="both"/>
              <w:rPr>
                <w:rFonts w:ascii="Calibri" w:cs="Calibri" w:eastAsia="Calibri" w:hAnsi="Calibri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20"/>
                <w:szCs w:val="20"/>
                <w:rtl w:val="0"/>
              </w:rPr>
              <w:t xml:space="preserve">Horário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Segunda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18h30 às 22h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Terça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18h30 às 22h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Quinta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18h30 às 22h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Sexta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18h30 às 22h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Sábado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08h às 11h30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1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Ementa do Curso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Disciplina introdutória que busca nivelar os(as) participantes em fundamentos de programação com Python e em práticas essenciais de manipulação de dados. O curso abrange desde noções de lógica computacional e estruturas básicas da linguagem até o uso de funções, automação de tarefas e manipulação de arquivos. Inclui introdução ao NumPy, operações fundamentais com Pandas, consumo de APIs e expressões regulares. O enfoque é prático, com uso de ferramentas baseadas em cadernos Júpiter, promovendo atividades orientadas a dados do setor público.</w:t>
            </w:r>
          </w:p>
          <w:p w:rsidR="00000000" w:rsidDel="00000000" w:rsidP="00000000" w:rsidRDefault="00000000" w:rsidRPr="00000000" w14:paraId="00000015">
            <w:pPr>
              <w:pStyle w:val="Heading1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Objetivos do Curso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Ao final do curso, os(as) participantes deverão estar aptos a: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Configurar e operar ambientes de desenvolvimento em Python.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Compreender os fundamentos do Python, incluindo estruturas de controle e tipos de dados.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Construir scripts em Python utilizando funções e manipulação de arquivos.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Utilizar bibliotecas como NumPy e Pandas para manipulação de dados.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Integrar e analisar dados a partir de diferentes fontes (arquivos abertos, APIs).</w:t>
            </w:r>
          </w:p>
          <w:p w:rsidR="00000000" w:rsidDel="00000000" w:rsidP="00000000" w:rsidRDefault="00000000" w:rsidRPr="00000000" w14:paraId="0000001C">
            <w:pPr>
              <w:pStyle w:val="Heading1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Metodologia de Ensino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Aulas expositivas dialogadas, estudos de caso com dados reais, atividades práticas em laboratório com Python, exercícios individuais e em grupo.</w:t>
            </w:r>
          </w:p>
          <w:p w:rsidR="00000000" w:rsidDel="00000000" w:rsidP="00000000" w:rsidRDefault="00000000" w:rsidRPr="00000000" w14:paraId="0000001E">
            <w:pPr>
              <w:pStyle w:val="Heading1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Forma de Avaliação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Não há aprovação nem reprovação nesse curso de nivelamento. Mas haverá atividades práticas, exercícios e discussões em sala de aula, exercícios para casa.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Míni Currículo dos Docentes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Alex Lopes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Engenheiro (2004), mestre (2008) e doutor (2015) em Engenharia Eletrônica e de Computação pelo Instituto Tecnológico de Aeronáutica – ITA. Professor de Ciência de Dados e Inteligência Artificial. É integrante da carreira de Analista de Planejamento e Orçamento. Atualmente, trabalha no Ministério da Gestão e Inovação em Serviços Públicos. Professor de IA na Enap, Abin, ESPM e IDP. Foi Analista de Ciência e Tecnologia do Centro Gestor e Operacional do Sistema de Proteção da Amazônia – CENSIPAM e Empreendedor em startups ligadas a tecnologia da informação. Atualmente ocupa o cargo de presidente da Associação dos Engenheiros do ITA (AEITA).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Hélio Macêdo Filho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Cientista da Computação (UFC, Magna Cum Laude), Mestre e Doutor em Engenharia de Sistemas e Computação (UFRJ), com publicações em periódicos como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Theoretical Computer Science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Discrete Applied Mathematics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Algorithmica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Atuou como Analista de Sistemas, Coordenador de Segurança Digital, Assessor em Tecnologia de Produtos para Saúde, Cientista de Dados e atualmente é Auditor no Banco Central do Brasil e Professor na Enap e no IDP.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rFonts w:ascii="Calibri" w:cs="Calibri" w:eastAsia="Calibri" w:hAnsi="Calibri"/>
        </w:rPr>
        <w:sectPr>
          <w:headerReference r:id="rId7" w:type="first"/>
          <w:footerReference r:id="rId8" w:type="default"/>
          <w:pgSz w:h="15840" w:w="12240" w:orient="portrait"/>
          <w:pgMar w:bottom="1440" w:top="568" w:left="1080" w:right="1080" w:header="454" w:footer="62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1"/>
        </w:trPr>
        <w:tc>
          <w:tcPr>
            <w:shd w:fill="dddddd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Módulo I 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Este módulo apresenta as principais ferramentas utilizadas na ciência de dados aplicada ao setor público (Python, Cadernos Júpiter e Git). O objetivo é permitir ao estudante configurar o ambiente de trabalho, compreender a organização de arquivos e dominar a sintaxe básica para documentação técnica. Adicionalmente, são introduzidos os conceitos fundamentais da lógica computacional: como criar programas simples e utilizar tabelas verdade para análise de decisões.</w:t>
      </w:r>
    </w:p>
    <w:tbl>
      <w:tblPr>
        <w:tblStyle w:val="Table3"/>
        <w:tblW w:w="10231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2924"/>
        <w:gridCol w:w="4019"/>
        <w:gridCol w:w="3288"/>
        <w:tblGridChange w:id="0">
          <w:tblGrid>
            <w:gridCol w:w="2924"/>
            <w:gridCol w:w="4019"/>
            <w:gridCol w:w="328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Leituras Obrigatórias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McKinney W. Python Para Análise de Dados: Tratamento de Dados com Pandas, NumPy &amp; Jupyter, 3ª Ed., 2023, O'Reilly Media, Inc.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Capítulos 1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Informações preliminares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e 2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Básico da linguagem Python, IPython e notebooks Jupyter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Sweigart, Al. Automate the boring stuff with Python: practical programming for total beginners. 3rd ed. San Francisco: No Starch Press, 2024. Disponível em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https://automatetheboringstuff.com/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1 (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i w:val="1"/>
                  <w:color w:val="5f5f5f"/>
                  <w:sz w:val="20"/>
                  <w:szCs w:val="20"/>
                  <w:u w:val="single"/>
                  <w:rtl w:val="0"/>
                </w:rPr>
                <w:t xml:space="preserve">Python Basics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31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2924"/>
        <w:gridCol w:w="4019"/>
        <w:gridCol w:w="3288"/>
        <w:tblGridChange w:id="0">
          <w:tblGrid>
            <w:gridCol w:w="2924"/>
            <w:gridCol w:w="4019"/>
            <w:gridCol w:w="328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Leituras Complementares 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Andrew S. Tanenbaum, Herbert Bos. Modern Operating Systems, Global Edition. 5th Edition. 2023. Pearson.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1, Seção 3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Computer Hardware Review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O tutorial do Python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Seção 1 (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Abrindo seu apetite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Seção 2 (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Utilizando o interpretador Python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 e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Seção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(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Uma introdução informal ao Python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Exercício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Os exercícios disponibilizados estão particionados em 3 níveis: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Nível 1 para iniciantes,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Nível 2 para intermediários 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Nível 3 para avançados. 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Cada participante deve entregar os exercícios disponibilizados.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440" w:top="1701" w:left="1080" w:right="1080" w:header="720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Data de Entrega: até o horário de almoço (12h) do primeiro dia do próximo módulo (01 de setembro).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1"/>
        </w:trPr>
        <w:tc>
          <w:tcPr>
            <w:shd w:fill="dddddd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Módulo II 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O(a) participante será capacitado(a) a interpretar e construir scripts em Python com tipos básicos (inteiros, floats, strings, listas/tuplas/dicionários), operadores e variáveis, focando aplicações típicas. Serão explorados controles de fluxo, destacando as condicionais e as estruturas de repetição.</w:t>
      </w:r>
    </w:p>
    <w:tbl>
      <w:tblPr>
        <w:tblStyle w:val="Table6"/>
        <w:tblW w:w="10231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2924"/>
        <w:gridCol w:w="4019"/>
        <w:gridCol w:w="3288"/>
        <w:tblGridChange w:id="0">
          <w:tblGrid>
            <w:gridCol w:w="2924"/>
            <w:gridCol w:w="4019"/>
            <w:gridCol w:w="328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Leituras Obrigatórias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McKinney W. Python Para Análise de Dados: Tratamento de Dados com Pandas, NumPy &amp; Jupyter, 3ª Ed., 2023, O'Reilly Media, Inc. 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2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Básico da linguagem Python, IPython e notebooks Jupyter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e 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3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Estruturas de dados embutidas, funções e arquivos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Sweigart, Al. Automate the boring stuff with Python: practical programming for total beginners. 3rd ed. San Francisco: No Starch Press, 2024. Disponível em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https://automatetheboringstuff.com/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 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2 (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5f5f5f"/>
                  <w:sz w:val="20"/>
                  <w:szCs w:val="20"/>
                  <w:u w:val="single"/>
                  <w:rtl w:val="0"/>
                </w:rPr>
                <w:t xml:space="preserve">if-else and Flow Control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e 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3 (</w:t>
            </w:r>
            <w:hyperlink r:id="rId1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5f5f5f"/>
                  <w:sz w:val="20"/>
                  <w:szCs w:val="20"/>
                  <w:u w:val="single"/>
                  <w:rtl w:val="0"/>
                </w:rPr>
                <w:t xml:space="preserve">Loops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31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2924"/>
        <w:gridCol w:w="4019"/>
        <w:gridCol w:w="3288"/>
        <w:tblGridChange w:id="0">
          <w:tblGrid>
            <w:gridCol w:w="2924"/>
            <w:gridCol w:w="4019"/>
            <w:gridCol w:w="328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Leituras Complementares 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A Biblioteca Padrão do Python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Seção “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Constantes embutidas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”;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Seção “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Tipos Embutidos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”; e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Seção “</w:t>
            </w: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Uma introdução informal ao Python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O tutorial do Python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Seção 4 (</w:t>
            </w: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Mais ferramentas de controle de fluxo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Exercício</w:t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Os exercícios disponibilizados estão particionados em 3 níveis: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Nível 1 para iniciantes,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Nível 2 para intermediários 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Nível 3 para avançados. </w:t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Cada participante deve entregar os exercícios disponibilizados.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440" w:top="1701" w:left="1080" w:right="1080" w:header="720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Data de Entrega: até o horário de almoço (12h) do primeiro dia do próximo módulo (04 de setembro).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1"/>
        </w:trPr>
        <w:tc>
          <w:tcPr>
            <w:shd w:fill="dddddd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Módulo III 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Neste módulo, o(a) participante desenvolve habilidades para estruturar código com funções — fundamentais para projetos de ciência de dados, alinhados ao ciclo de vida apresentado na disciplina de Fundamentos da Ciência de Dados no Setor Público. Introdução a biblioteca Numpy. As atividades incluem criação de funções para análise e transformação de dados e automação de tarefas rotineiras.</w:t>
      </w:r>
    </w:p>
    <w:tbl>
      <w:tblPr>
        <w:tblStyle w:val="Table9"/>
        <w:tblW w:w="10231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2924"/>
        <w:gridCol w:w="4019"/>
        <w:gridCol w:w="3288"/>
        <w:tblGridChange w:id="0">
          <w:tblGrid>
            <w:gridCol w:w="2924"/>
            <w:gridCol w:w="4019"/>
            <w:gridCol w:w="328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Leituras Obrigatórias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McKinney W. Python Para Análise de Dados: Tratamento de Dados com Pandas, NumPy &amp; Jupyter, 3ª Ed., 2023, O'Reilly Media, Inc. 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3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Estruturas de dados embutidas, funções e arquivos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Sweigart, Al. Automate the boring stuff with Python: practical programming for total beginners. 3rd ed. San Francisco: No Starch Press, 2024. Disponível em </w:t>
            </w: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https://automatetheboringstuff.com/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 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4 (</w:t>
            </w:r>
            <w:hyperlink r:id="rId25">
              <w:r w:rsidDel="00000000" w:rsidR="00000000" w:rsidRPr="00000000">
                <w:rPr>
                  <w:rFonts w:ascii="Calibri" w:cs="Calibri" w:eastAsia="Calibri" w:hAnsi="Calibri"/>
                  <w:i w:val="1"/>
                  <w:color w:val="5f5f5f"/>
                  <w:sz w:val="20"/>
                  <w:szCs w:val="20"/>
                  <w:u w:val="single"/>
                  <w:rtl w:val="0"/>
                </w:rPr>
                <w:t xml:space="preserve">Functions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e 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18 (</w:t>
            </w:r>
            <w:hyperlink r:id="rId2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5f5f5f"/>
                  <w:sz w:val="20"/>
                  <w:szCs w:val="20"/>
                  <w:u w:val="single"/>
                  <w:rtl w:val="0"/>
                </w:rPr>
                <w:t xml:space="preserve">CSV, JSON, and XML Files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31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2924"/>
        <w:gridCol w:w="4019"/>
        <w:gridCol w:w="3288"/>
        <w:tblGridChange w:id="0">
          <w:tblGrid>
            <w:gridCol w:w="2924"/>
            <w:gridCol w:w="4019"/>
            <w:gridCol w:w="328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Leituras Complementares 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O tutorial do Python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Seção 6 (</w:t>
            </w:r>
            <w:hyperlink r:id="rId28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Módulos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 e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Seção 7 (</w:t>
            </w:r>
            <w:hyperlink r:id="rId29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Entrada e Saída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). 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Exercício</w:t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Os exercícios disponibilizados passam a ter caráter inovador, em que participantes usam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prompts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 modelos de linguagem para desenvolver a solução dos exercícios.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Data de Entrega: até o horário de almoço (12h) do primeiro dia do próximo módulo (08 de setembro). 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1440" w:top="1701" w:left="1080" w:right="1080" w:header="720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1"/>
        </w:trPr>
        <w:tc>
          <w:tcPr>
            <w:shd w:fill="dddddd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Módulo IV</w:t>
            </w:r>
          </w:p>
        </w:tc>
      </w:tr>
    </w:tbl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O módulo foca na leitura/escrita de arquivos em formatos abertos (CSV), pivoteamento, junção, e integração de diferentes fontes de dados públicos utilizando o Pandas — apresentando conceitos e operações centrais para análise exploratória. Inclui a introdução a expressões regulares (regex). </w:t>
      </w:r>
    </w:p>
    <w:tbl>
      <w:tblPr>
        <w:tblStyle w:val="Table12"/>
        <w:tblW w:w="10231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2924"/>
        <w:gridCol w:w="4019"/>
        <w:gridCol w:w="3288"/>
        <w:tblGridChange w:id="0">
          <w:tblGrid>
            <w:gridCol w:w="2924"/>
            <w:gridCol w:w="4019"/>
            <w:gridCol w:w="328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Leituras Obrigatórias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McKinney W. Python Para Análise de Dados: Tratamento de Dados com Pandas, NumPy &amp; Jupyter, 3ª Ed., 2023, O'Reilly Media, Inc. 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6 (Carga de dados, armazenagem e formatos de arquivo)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EM" w:cs="REM" w:eastAsia="REM" w:hAnsi="REM"/>
                <w:sz w:val="20"/>
                <w:szCs w:val="20"/>
                <w:rtl w:val="0"/>
              </w:rPr>
              <w:t xml:space="preserve">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Capítulo 8 (Tratamento de dados: junção, combinação e reformatação)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Sweigart, Al. Automate the boring stuff with Python: practical programming for total beginners. 3rd ed. San Francisco: No Starch Press, 2024. Disponível em </w:t>
            </w:r>
            <w:hyperlink r:id="rId30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https://automatetheboringstuff.com/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</w:t>
            </w:r>
          </w:p>
        </w:tc>
      </w:tr>
    </w:tbl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31.0" w:type="dxa"/>
        <w:jc w:val="left"/>
        <w:tblInd w:w="-115.0" w:type="dxa"/>
        <w:tblBorders>
          <w:top w:color="7f7f7f" w:space="0" w:sz="4" w:val="single"/>
          <w:bottom w:color="7f7f7f" w:space="0" w:sz="4" w:val="single"/>
          <w:insideH w:color="a6a6a6" w:space="0" w:sz="4" w:val="single"/>
        </w:tblBorders>
        <w:tblLayout w:type="fixed"/>
        <w:tblLook w:val="0420"/>
      </w:tblPr>
      <w:tblGrid>
        <w:gridCol w:w="2924"/>
        <w:gridCol w:w="4019"/>
        <w:gridCol w:w="3288"/>
        <w:tblGridChange w:id="0">
          <w:tblGrid>
            <w:gridCol w:w="2924"/>
            <w:gridCol w:w="4019"/>
            <w:gridCol w:w="328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Leituras Complementares 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pandas documentation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Requests: HTTP for Humans™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Calibri" w:cs="Calibri" w:eastAsia="Calibri" w:hAnsi="Calibri"/>
                  <w:color w:val="5f5f5f"/>
                  <w:sz w:val="20"/>
                  <w:szCs w:val="20"/>
                  <w:u w:val="single"/>
                  <w:rtl w:val="0"/>
                </w:rPr>
                <w:t xml:space="preserve">SQL Tutorial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Acesso em 09 de agosto de 2025.</w:t>
            </w:r>
          </w:p>
        </w:tc>
      </w:tr>
    </w:tbl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Exercício</w:t>
      </w:r>
    </w:p>
    <w:p w:rsidR="00000000" w:rsidDel="00000000" w:rsidP="00000000" w:rsidRDefault="00000000" w:rsidRPr="00000000" w14:paraId="000000A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Os exercícios disponibilizados passam a ter caráter inovador, em que participantes usam prompts de modelos de linguagem para desenvolver a solução dos exercícios.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Data de Entrega: até o horário de almoço (12h) do dia 11 de setembro. 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701" w:left="1080" w:right="108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E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231.0" w:type="dxa"/>
      <w:jc w:val="left"/>
      <w:tblInd w:w="-115.0" w:type="dxa"/>
      <w:tblBorders>
        <w:top w:color="7f7f7f" w:space="0" w:sz="4" w:val="single"/>
      </w:tblBorders>
      <w:tblLayout w:type="fixed"/>
      <w:tblLook w:val="0400"/>
    </w:tblPr>
    <w:tblGrid>
      <w:gridCol w:w="6851"/>
      <w:gridCol w:w="3380"/>
      <w:tblGridChange w:id="0">
        <w:tblGrid>
          <w:gridCol w:w="6851"/>
          <w:gridCol w:w="33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0" w:line="276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71539" cy="671260"/>
          <wp:effectExtent b="0" l="0" r="0" t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55155" t="0"/>
                  <a:stretch>
                    <a:fillRect/>
                  </a:stretch>
                </pic:blipFill>
                <pic:spPr>
                  <a:xfrm>
                    <a:off x="0" y="0"/>
                    <a:ext cx="771539" cy="6712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595959"/>
        <w:sz w:val="22"/>
        <w:szCs w:val="22"/>
        <w:lang w:val="pt_BR"/>
      </w:rPr>
    </w:rPrDefault>
    <w:pPrDefault>
      <w:pPr>
        <w:spacing w:after="1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widowControl w:val="0"/>
      <w:spacing w:before="420" w:lineRule="auto"/>
    </w:pPr>
    <w:rPr>
      <w:rFonts w:ascii="Calibri" w:cs="Calibri" w:eastAsia="Calibri" w:hAnsi="Calibri"/>
      <w:b w:val="1"/>
      <w:color w:val="26262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73737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373737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b w:val="1"/>
      <w:i w:val="1"/>
      <w:color w:val="373737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b w:val="1"/>
      <w:color w:val="373737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6e6e6e"/>
    </w:rPr>
  </w:style>
  <w:style w:type="paragraph" w:styleId="Title">
    <w:name w:val="Title"/>
    <w:basedOn w:val="Normal"/>
    <w:next w:val="Normal"/>
    <w:pPr>
      <w:pBdr>
        <w:left w:color="ffffff" w:space="4" w:sz="4" w:val="single"/>
        <w:bottom w:color="808080" w:space="7" w:sz="4" w:val="single"/>
        <w:right w:color="ffffff" w:space="4" w:sz="4" w:val="single"/>
      </w:pBdr>
    </w:pPr>
    <w:rPr>
      <w:rFonts w:ascii="Calibri" w:cs="Calibri" w:eastAsia="Calibri" w:hAnsi="Calibri"/>
      <w:b w:val="1"/>
      <w:color w:val="262626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0D18B7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6e6e6e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E36687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b w:val="1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0D18B7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semiHidden w:val="1"/>
    <w:rsid w:val="003A2C5F"/>
    <w:rPr>
      <w:rFonts w:ascii="Tahoma" w:cs="Tahoma" w:hAnsi="Tahoma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0D2424"/>
    <w:rPr>
      <w:rFonts w:asciiTheme="majorHAnsi" w:cstheme="majorBidi" w:eastAsiaTheme="majorEastAsia" w:hAnsiTheme="majorHAnsi"/>
      <w:b w:val="1"/>
      <w:bCs w:val="1"/>
      <w:color w:val="262626" w:themeColor="text1" w:themeTint="0000D9"/>
      <w:lang w:eastAsia="ja-JP"/>
    </w:rPr>
  </w:style>
  <w:style w:type="character" w:styleId="TextodoEspaoReservado">
    <w:name w:val="Placeholder Text"/>
    <w:basedOn w:val="Fontepargpadro"/>
    <w:uiPriority w:val="99"/>
    <w:semiHidden w:val="1"/>
    <w:rsid w:val="00357FB7"/>
    <w:rPr>
      <w:color w:val="595959" w:themeColor="text1" w:themeTint="0000A6"/>
    </w:rPr>
  </w:style>
  <w:style w:type="table" w:styleId="Tabelacomgrade">
    <w:name w:val="Table Grid"/>
    <w:basedOn w:val="Tabelanormal"/>
    <w:uiPriority w:val="39"/>
    <w:rsid w:val="001C59E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ibliografia">
    <w:name w:val="Bibliography"/>
    <w:basedOn w:val="Normal"/>
    <w:next w:val="Normal"/>
    <w:uiPriority w:val="37"/>
    <w:semiHidden w:val="1"/>
    <w:unhideWhenUsed w:val="1"/>
    <w:rsid w:val="000D18B7"/>
  </w:style>
  <w:style w:type="paragraph" w:styleId="Textoembloco">
    <w:name w:val="Block Text"/>
    <w:basedOn w:val="Normal"/>
    <w:uiPriority w:val="99"/>
    <w:semiHidden w:val="1"/>
    <w:unhideWhenUsed w:val="1"/>
    <w:rsid w:val="00262FAE"/>
    <w:pPr>
      <w:pBdr>
        <w:top w:color="373737" w:space="10" w:sz="2" w:themeColor="accent1" w:themeShade="000040" w:val="single"/>
        <w:left w:color="373737" w:space="10" w:sz="2" w:themeColor="accent1" w:themeShade="000040" w:val="single"/>
        <w:bottom w:color="373737" w:space="10" w:sz="2" w:themeColor="accent1" w:themeShade="000040" w:val="single"/>
        <w:right w:color="373737" w:space="10" w:sz="2" w:themeColor="accent1" w:themeShade="000040" w:val="single"/>
      </w:pBdr>
      <w:ind w:left="1152" w:right="1152"/>
    </w:pPr>
    <w:rPr>
      <w:rFonts w:cstheme="minorBidi" w:eastAsiaTheme="minorEastAsia"/>
      <w:i w:val="1"/>
      <w:iCs w:val="1"/>
      <w:color w:val="373737" w:themeColor="accent1" w:themeShade="000040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0D18B7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0D18B7"/>
  </w:style>
  <w:style w:type="paragraph" w:styleId="Corpodetexto2">
    <w:name w:val="Body Text 2"/>
    <w:basedOn w:val="Normal"/>
    <w:link w:val="Corpodetexto2Char"/>
    <w:uiPriority w:val="99"/>
    <w:semiHidden w:val="1"/>
    <w:unhideWhenUsed w:val="1"/>
    <w:rsid w:val="000D18B7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 w:val="1"/>
    <w:rsid w:val="000D18B7"/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0D18B7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0D18B7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 w:val="1"/>
    <w:unhideWhenUsed w:val="1"/>
    <w:rsid w:val="000D18B7"/>
    <w:pPr>
      <w:spacing w:after="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 w:val="1"/>
    <w:rsid w:val="000D18B7"/>
  </w:style>
  <w:style w:type="paragraph" w:styleId="Recuodecorpodetexto">
    <w:name w:val="Body Text Indent"/>
    <w:basedOn w:val="Normal"/>
    <w:link w:val="RecuodecorpodetextoChar"/>
    <w:uiPriority w:val="99"/>
    <w:semiHidden w:val="1"/>
    <w:unhideWhenUsed w:val="1"/>
    <w:rsid w:val="000D18B7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 w:val="1"/>
    <w:rsid w:val="000D18B7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 w:val="1"/>
    <w:unhideWhenUsed w:val="1"/>
    <w:rsid w:val="000D18B7"/>
    <w:pPr>
      <w:spacing w:after="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 w:val="1"/>
    <w:rsid w:val="000D18B7"/>
  </w:style>
  <w:style w:type="paragraph" w:styleId="Recuodecorpodetexto2">
    <w:name w:val="Body Text Indent 2"/>
    <w:basedOn w:val="Normal"/>
    <w:link w:val="Recuodecorpodetexto2Char"/>
    <w:uiPriority w:val="99"/>
    <w:semiHidden w:val="1"/>
    <w:unhideWhenUsed w:val="1"/>
    <w:rsid w:val="000D18B7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 w:val="1"/>
    <w:rsid w:val="000D18B7"/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0D18B7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0D18B7"/>
    <w:rPr>
      <w:szCs w:val="16"/>
    </w:rPr>
  </w:style>
  <w:style w:type="character" w:styleId="TtulodoLivro">
    <w:name w:val="Book Title"/>
    <w:basedOn w:val="Fontepargpadro"/>
    <w:uiPriority w:val="33"/>
    <w:semiHidden w:val="1"/>
    <w:unhideWhenUsed w:val="1"/>
    <w:qFormat w:val="1"/>
    <w:rsid w:val="00357FB7"/>
    <w:rPr>
      <w:b w:val="1"/>
      <w:bCs w:val="1"/>
      <w:i w:val="1"/>
      <w:iCs w:val="1"/>
      <w:spacing w:val="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0D18B7"/>
    <w:pPr>
      <w:spacing w:after="200"/>
    </w:pPr>
    <w:rPr>
      <w:i w:val="1"/>
      <w:iCs w:val="1"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 w:val="1"/>
    <w:unhideWhenUsed w:val="1"/>
    <w:rsid w:val="000D18B7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 w:val="1"/>
    <w:rsid w:val="000D18B7"/>
  </w:style>
  <w:style w:type="table" w:styleId="GradeColorida">
    <w:name w:val="Colorful Grid"/>
    <w:basedOn w:val="Tabelanormal"/>
    <w:uiPriority w:val="73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8f8f8" w:themeFill="accent1" w:themeFillTint="000033" w:val="clear"/>
    </w:tcPr>
    <w:tblStylePr w:type="firstRow">
      <w:rPr>
        <w:b w:val="1"/>
        <w:bCs w:val="1"/>
      </w:rPr>
      <w:tblPr/>
      <w:tcPr>
        <w:shd w:color="auto" w:fill="f1f1f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1f1f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a5a5a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a5a5a5" w:themeFill="accent1" w:themeFillShade="0000BF" w:val="clear"/>
      </w:tcPr>
    </w:tblStylePr>
    <w:tblStylePr w:type="band1Vert">
      <w:tblPr/>
      <w:tcPr>
        <w:shd w:color="auto" w:fill="eeeeee" w:themeFill="accent1" w:themeFillTint="00007F" w:val="clear"/>
      </w:tcPr>
    </w:tblStylePr>
    <w:tblStylePr w:type="band1Horz">
      <w:tblPr/>
      <w:tcPr>
        <w:shd w:color="auto" w:fill="eeeee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ListaColorida">
    <w:name w:val="Colorful List"/>
    <w:basedOn w:val="Tabelanormal"/>
    <w:uiPriority w:val="72"/>
    <w:semiHidden w:val="1"/>
    <w:unhideWhenUsed w:val="1"/>
    <w:rsid w:val="000D18B7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semiHidden w:val="1"/>
    <w:unhideWhenUsed w:val="1"/>
    <w:rsid w:val="000D18B7"/>
    <w:rPr>
      <w:color w:val="000000" w:themeColor="text1"/>
    </w:rPr>
    <w:tblPr>
      <w:tblStyleRowBandSize w:val="1"/>
      <w:tblStyleColBandSize w:val="1"/>
    </w:tblPr>
    <w:tcPr>
      <w:shd w:color="auto" w:fill="fbfb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semiHidden w:val="1"/>
    <w:unhideWhenUsed w:val="1"/>
    <w:rsid w:val="000D18B7"/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semiHidden w:val="1"/>
    <w:unhideWhenUsed w:val="1"/>
    <w:rsid w:val="000D18B7"/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semiHidden w:val="1"/>
    <w:unhideWhenUsed w:val="1"/>
    <w:rsid w:val="000D18B7"/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semiHidden w:val="1"/>
    <w:unhideWhenUsed w:val="1"/>
    <w:rsid w:val="000D18B7"/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semiHidden w:val="1"/>
    <w:unhideWhenUsed w:val="1"/>
    <w:rsid w:val="000D18B7"/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SombreamentoColorido">
    <w:name w:val="Colorful Shading"/>
    <w:basedOn w:val="Tabelanormal"/>
    <w:uiPriority w:val="71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dddddd" w:space="0" w:sz="4" w:themeColor="accent1" w:val="single"/>
        <w:bottom w:color="dddddd" w:space="0" w:sz="4" w:themeColor="accent1" w:val="single"/>
        <w:right w:color="ddddd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4848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48484" w:space="0" w:sz="4" w:themeColor="accent1" w:themeShade="000099" w:val="single"/>
          <w:insideV w:space="0" w:sz="0" w:val="nil"/>
        </w:tcBorders>
        <w:shd w:color="auto" w:fill="84848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8484" w:themeFill="accent1" w:themeFillShade="000099" w:val="clear"/>
      </w:tcPr>
    </w:tblStylePr>
    <w:tblStylePr w:type="band1Vert">
      <w:tblPr/>
      <w:tcPr>
        <w:shd w:color="auto" w:fill="f1f1f1" w:themeFill="accent1" w:themeFillTint="000066" w:val="clear"/>
      </w:tcPr>
    </w:tblStylePr>
    <w:tblStylePr w:type="band1Horz">
      <w:tblPr/>
      <w:tcPr>
        <w:shd w:color="auto" w:fill="eeeee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 w:val="1"/>
    <w:unhideWhenUsed w:val="1"/>
    <w:rsid w:val="000D18B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0D18B7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0D18B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0D18B7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0D18B7"/>
    <w:rPr>
      <w:b w:val="1"/>
      <w:bCs w:val="1"/>
      <w:szCs w:val="20"/>
    </w:rPr>
  </w:style>
  <w:style w:type="table" w:styleId="ListaEscura">
    <w:name w:val="Dark List"/>
    <w:basedOn w:val="Tabelanormal"/>
    <w:uiPriority w:val="70"/>
    <w:semiHidden w:val="1"/>
    <w:unhideWhenUsed w:val="1"/>
    <w:rsid w:val="000D18B7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semiHidden w:val="1"/>
    <w:unhideWhenUsed w:val="1"/>
    <w:rsid w:val="000D18B7"/>
    <w:rPr>
      <w:color w:val="ffffff" w:themeColor="background1"/>
    </w:rPr>
    <w:tblPr>
      <w:tblStyleRowBandSize w:val="1"/>
      <w:tblStyleColBandSize w:val="1"/>
    </w:tblPr>
    <w:tcPr>
      <w:shd w:color="auto" w:fill="ddddd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e6e6e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5a5a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semiHidden w:val="1"/>
    <w:unhideWhenUsed w:val="1"/>
    <w:rsid w:val="000D18B7"/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semiHidden w:val="1"/>
    <w:unhideWhenUsed w:val="1"/>
    <w:rsid w:val="000D18B7"/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semiHidden w:val="1"/>
    <w:unhideWhenUsed w:val="1"/>
    <w:rsid w:val="000D18B7"/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semiHidden w:val="1"/>
    <w:unhideWhenUsed w:val="1"/>
    <w:rsid w:val="000D18B7"/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semiHidden w:val="1"/>
    <w:unhideWhenUsed w:val="1"/>
    <w:rsid w:val="000D18B7"/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a">
    <w:name w:val="Date"/>
    <w:basedOn w:val="Normal"/>
    <w:next w:val="Normal"/>
    <w:link w:val="DataChar"/>
    <w:uiPriority w:val="99"/>
    <w:semiHidden w:val="1"/>
    <w:unhideWhenUsed w:val="1"/>
    <w:rsid w:val="000D18B7"/>
  </w:style>
  <w:style w:type="character" w:styleId="DataChar" w:customStyle="1">
    <w:name w:val="Data Char"/>
    <w:basedOn w:val="Fontepargpadro"/>
    <w:link w:val="Data"/>
    <w:uiPriority w:val="99"/>
    <w:semiHidden w:val="1"/>
    <w:rsid w:val="000D18B7"/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0D18B7"/>
    <w:rPr>
      <w:rFonts w:ascii="Segoe UI" w:cs="Segoe UI" w:hAnsi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0D18B7"/>
    <w:rPr>
      <w:rFonts w:ascii="Segoe UI" w:cs="Segoe UI" w:hAnsi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 w:val="1"/>
    <w:unhideWhenUsed w:val="1"/>
    <w:rsid w:val="000D18B7"/>
  </w:style>
  <w:style w:type="character" w:styleId="AssinaturadeEmailChar" w:customStyle="1">
    <w:name w:val="Assinatura de Email Char"/>
    <w:basedOn w:val="Fontepargpadro"/>
    <w:link w:val="AssinaturadeEmail"/>
    <w:uiPriority w:val="99"/>
    <w:semiHidden w:val="1"/>
    <w:rsid w:val="000D18B7"/>
  </w:style>
  <w:style w:type="character" w:styleId="nfase">
    <w:name w:val="Emphasis"/>
    <w:basedOn w:val="Fontepargpadro"/>
    <w:uiPriority w:val="11"/>
    <w:unhideWhenUsed w:val="1"/>
    <w:qFormat w:val="1"/>
    <w:rsid w:val="000D18B7"/>
    <w:rPr>
      <w:i w:val="1"/>
      <w:iCs w:val="1"/>
    </w:rPr>
  </w:style>
  <w:style w:type="character" w:styleId="Refdenotadefim">
    <w:name w:val="endnote reference"/>
    <w:basedOn w:val="Fontepargpadro"/>
    <w:uiPriority w:val="99"/>
    <w:semiHidden w:val="1"/>
    <w:unhideWhenUsed w:val="1"/>
    <w:rsid w:val="000D18B7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0D18B7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0D18B7"/>
    <w:rPr>
      <w:szCs w:val="20"/>
    </w:rPr>
  </w:style>
  <w:style w:type="paragraph" w:styleId="Destinatrio">
    <w:name w:val="envelope address"/>
    <w:basedOn w:val="Normal"/>
    <w:uiPriority w:val="99"/>
    <w:semiHidden w:val="1"/>
    <w:unhideWhenUsed w:val="1"/>
    <w:rsid w:val="000D18B7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Remetente">
    <w:name w:val="envelope return"/>
    <w:basedOn w:val="Normal"/>
    <w:uiPriority w:val="99"/>
    <w:semiHidden w:val="1"/>
    <w:unhideWhenUsed w:val="1"/>
    <w:rsid w:val="000D18B7"/>
    <w:rPr>
      <w:rFonts w:asciiTheme="majorHAnsi" w:cstheme="majorBidi" w:eastAsiaTheme="majorEastAsia" w:hAnsiTheme="majorHAnsi"/>
      <w:szCs w:val="20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0D18B7"/>
    <w:rPr>
      <w:color w:val="919191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 w:val="1"/>
    <w:rsid w:val="00793172"/>
  </w:style>
  <w:style w:type="character" w:styleId="RodapChar" w:customStyle="1">
    <w:name w:val="Rodapé Char"/>
    <w:basedOn w:val="Fontepargpadro"/>
    <w:link w:val="Rodap"/>
    <w:uiPriority w:val="99"/>
    <w:rsid w:val="00793172"/>
  </w:style>
  <w:style w:type="character" w:styleId="Refdenotaderodap">
    <w:name w:val="footnote reference"/>
    <w:basedOn w:val="Fontepargpadro"/>
    <w:uiPriority w:val="99"/>
    <w:semiHidden w:val="1"/>
    <w:unhideWhenUsed w:val="1"/>
    <w:rsid w:val="000D18B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0D18B7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0D18B7"/>
    <w:rPr>
      <w:szCs w:val="20"/>
    </w:rPr>
  </w:style>
  <w:style w:type="table" w:styleId="TabeladeGrade1Clara">
    <w:name w:val="Grid Table 1 Light"/>
    <w:basedOn w:val="Tabelanormal"/>
    <w:uiPriority w:val="46"/>
    <w:rsid w:val="000D18B7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1">
    <w:name w:val="Grid Table 1 Light Accent 1"/>
    <w:basedOn w:val="Tabelanormal"/>
    <w:uiPriority w:val="46"/>
    <w:rsid w:val="000D18B7"/>
    <w:tblPr>
      <w:tblStyleRowBandSize w:val="1"/>
      <w:tblStyleColBandSize w:val="1"/>
      <w:tblBorders>
        <w:top w:color="f1f1f1" w:space="0" w:sz="4" w:themeColor="accent1" w:themeTint="000066" w:val="single"/>
        <w:left w:color="f1f1f1" w:space="0" w:sz="4" w:themeColor="accent1" w:themeTint="000066" w:val="single"/>
        <w:bottom w:color="f1f1f1" w:space="0" w:sz="4" w:themeColor="accent1" w:themeTint="000066" w:val="single"/>
        <w:right w:color="f1f1f1" w:space="0" w:sz="4" w:themeColor="accent1" w:themeTint="000066" w:val="single"/>
        <w:insideH w:color="f1f1f1" w:space="0" w:sz="4" w:themeColor="accent1" w:themeTint="000066" w:val="single"/>
        <w:insideV w:color="f1f1f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eaeaea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eaea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2">
    <w:name w:val="Grid Table 1 Light Accent 2"/>
    <w:basedOn w:val="Tabelanormal"/>
    <w:uiPriority w:val="46"/>
    <w:rsid w:val="000D18B7"/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3">
    <w:name w:val="Grid Table 1 Light Accent 3"/>
    <w:basedOn w:val="Tabelanormal"/>
    <w:uiPriority w:val="46"/>
    <w:rsid w:val="000D18B7"/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4">
    <w:name w:val="Grid Table 1 Light Accent 4"/>
    <w:basedOn w:val="Tabelanormal"/>
    <w:uiPriority w:val="46"/>
    <w:rsid w:val="000D18B7"/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5">
    <w:name w:val="Grid Table 1 Light Accent 5"/>
    <w:basedOn w:val="Tabelanormal"/>
    <w:uiPriority w:val="46"/>
    <w:rsid w:val="000D18B7"/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6">
    <w:name w:val="Grid Table 1 Light Accent 6"/>
    <w:basedOn w:val="Tabelanormal"/>
    <w:uiPriority w:val="46"/>
    <w:rsid w:val="000D18B7"/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2">
    <w:name w:val="Grid Table 2"/>
    <w:basedOn w:val="Tabelanormal"/>
    <w:uiPriority w:val="47"/>
    <w:rsid w:val="000D18B7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2-nfase1">
    <w:name w:val="Grid Table 2 Accent 1"/>
    <w:basedOn w:val="Tabelanormal"/>
    <w:uiPriority w:val="47"/>
    <w:rsid w:val="000D18B7"/>
    <w:tblPr>
      <w:tblStyleRowBandSize w:val="1"/>
      <w:tblStyleColBandSize w:val="1"/>
      <w:tblBorders>
        <w:top w:color="eaeaea" w:space="0" w:sz="2" w:themeColor="accent1" w:themeTint="000099" w:val="single"/>
        <w:bottom w:color="eaeaea" w:space="0" w:sz="2" w:themeColor="accent1" w:themeTint="000099" w:val="single"/>
        <w:insideH w:color="eaeaea" w:space="0" w:sz="2" w:themeColor="accent1" w:themeTint="000099" w:val="single"/>
        <w:insideV w:color="eaeaea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aeaea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aeaea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eladeGrade2-nfase2">
    <w:name w:val="Grid Table 2 Accent 2"/>
    <w:basedOn w:val="Tabelanormal"/>
    <w:uiPriority w:val="47"/>
    <w:rsid w:val="000D18B7"/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Grade2-nfase3">
    <w:name w:val="Grid Table 2 Accent 3"/>
    <w:basedOn w:val="Tabelanormal"/>
    <w:uiPriority w:val="47"/>
    <w:rsid w:val="000D18B7"/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Grade2-nfase4">
    <w:name w:val="Grid Table 2 Accent 4"/>
    <w:basedOn w:val="Tabelanormal"/>
    <w:uiPriority w:val="47"/>
    <w:rsid w:val="000D18B7"/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Grade2-nfase5">
    <w:name w:val="Grid Table 2 Accent 5"/>
    <w:basedOn w:val="Tabelanormal"/>
    <w:uiPriority w:val="47"/>
    <w:rsid w:val="000D18B7"/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Grade2-nfase6">
    <w:name w:val="Grid Table 2 Accent 6"/>
    <w:basedOn w:val="Tabelanormal"/>
    <w:uiPriority w:val="47"/>
    <w:rsid w:val="000D18B7"/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Grade3">
    <w:name w:val="Grid Table 3"/>
    <w:basedOn w:val="Tabelanormal"/>
    <w:uiPriority w:val="48"/>
    <w:rsid w:val="000D18B7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ade3-nfase1">
    <w:name w:val="Grid Table 3 Accent 1"/>
    <w:basedOn w:val="Tabelanormal"/>
    <w:uiPriority w:val="48"/>
    <w:rsid w:val="000D18B7"/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  <w:tblStylePr w:type="neCell">
      <w:tblPr/>
      <w:tcPr>
        <w:tcBorders>
          <w:bottom w:color="eaeaea" w:space="0" w:sz="4" w:themeColor="accent1" w:themeTint="000099" w:val="single"/>
        </w:tcBorders>
      </w:tcPr>
    </w:tblStylePr>
    <w:tblStylePr w:type="nwCell">
      <w:tblPr/>
      <w:tcPr>
        <w:tcBorders>
          <w:bottom w:color="eaeaea" w:space="0" w:sz="4" w:themeColor="accent1" w:themeTint="000099" w:val="single"/>
        </w:tcBorders>
      </w:tcPr>
    </w:tblStylePr>
    <w:tblStylePr w:type="seCell">
      <w:tblPr/>
      <w:tcPr>
        <w:tcBorders>
          <w:top w:color="eaeaea" w:space="0" w:sz="4" w:themeColor="accent1" w:themeTint="000099" w:val="single"/>
        </w:tcBorders>
      </w:tcPr>
    </w:tblStylePr>
    <w:tblStylePr w:type="swCell">
      <w:tblPr/>
      <w:tcPr>
        <w:tcBorders>
          <w:top w:color="eaeaea" w:space="0" w:sz="4" w:themeColor="accent1" w:themeTint="000099" w:val="single"/>
        </w:tcBorders>
      </w:tcPr>
    </w:tblStylePr>
  </w:style>
  <w:style w:type="table" w:styleId="TabeladeGrade3-nfase2">
    <w:name w:val="Grid Table 3 Accent 2"/>
    <w:basedOn w:val="Tabelanormal"/>
    <w:uiPriority w:val="48"/>
    <w:rsid w:val="000D18B7"/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TabeladeGrade3-nfase3">
    <w:name w:val="Grid Table 3 Accent 3"/>
    <w:basedOn w:val="Tabelanormal"/>
    <w:uiPriority w:val="48"/>
    <w:rsid w:val="000D18B7"/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TabeladeGrade3-nfase4">
    <w:name w:val="Grid Table 3 Accent 4"/>
    <w:basedOn w:val="Tabelanormal"/>
    <w:uiPriority w:val="48"/>
    <w:rsid w:val="000D18B7"/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TabeladeGrade3-nfase5">
    <w:name w:val="Grid Table 3 Accent 5"/>
    <w:basedOn w:val="Tabelanormal"/>
    <w:uiPriority w:val="48"/>
    <w:rsid w:val="000D18B7"/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TabeladeGrade3-nfase6">
    <w:name w:val="Grid Table 3 Accent 6"/>
    <w:basedOn w:val="Tabelanormal"/>
    <w:uiPriority w:val="48"/>
    <w:rsid w:val="000D18B7"/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TabeladeGrade4">
    <w:name w:val="Grid Table 4"/>
    <w:basedOn w:val="Tabelanormal"/>
    <w:uiPriority w:val="49"/>
    <w:rsid w:val="000D18B7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4-nfase1">
    <w:name w:val="Grid Table 4 Accent 1"/>
    <w:basedOn w:val="Tabelanormal"/>
    <w:uiPriority w:val="49"/>
    <w:rsid w:val="000D18B7"/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dddd" w:space="0" w:sz="4" w:themeColor="accent1" w:val="single"/>
          <w:left w:color="dddddd" w:space="0" w:sz="4" w:themeColor="accent1" w:val="single"/>
          <w:bottom w:color="dddddd" w:space="0" w:sz="4" w:themeColor="accent1" w:val="single"/>
          <w:right w:color="dddddd" w:space="0" w:sz="4" w:themeColor="accent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ddddd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eladeGrade4-nfase2">
    <w:name w:val="Grid Table 4 Accent 2"/>
    <w:basedOn w:val="Tabelanormal"/>
    <w:uiPriority w:val="49"/>
    <w:rsid w:val="000D18B7"/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Grade4-nfase3">
    <w:name w:val="Grid Table 4 Accent 3"/>
    <w:basedOn w:val="Tabelanormal"/>
    <w:uiPriority w:val="49"/>
    <w:rsid w:val="000D18B7"/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Grade4-nfase4">
    <w:name w:val="Grid Table 4 Accent 4"/>
    <w:basedOn w:val="Tabelanormal"/>
    <w:uiPriority w:val="49"/>
    <w:rsid w:val="000D18B7"/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Grade4-nfase5">
    <w:name w:val="Grid Table 4 Accent 5"/>
    <w:basedOn w:val="Tabelanormal"/>
    <w:uiPriority w:val="49"/>
    <w:rsid w:val="000D18B7"/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0D18B7"/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Grade5Escura">
    <w:name w:val="Grid Table 5 Dark"/>
    <w:basedOn w:val="Tabelanormal"/>
    <w:uiPriority w:val="50"/>
    <w:rsid w:val="000D18B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deGrade5Escura-nfase1">
    <w:name w:val="Grid Table 5 Dark Accent 1"/>
    <w:basedOn w:val="Tabelanormal"/>
    <w:uiPriority w:val="50"/>
    <w:rsid w:val="000D18B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f8f8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dddd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ddddd" w:themeFill="accent1" w:val="clear"/>
      </w:tcPr>
    </w:tblStylePr>
    <w:tblStylePr w:type="band1Vert">
      <w:tblPr/>
      <w:tcPr>
        <w:shd w:color="auto" w:fill="f1f1f1" w:themeFill="accent1" w:themeFillTint="000066" w:val="clear"/>
      </w:tcPr>
    </w:tblStylePr>
    <w:tblStylePr w:type="band1Horz">
      <w:tblPr/>
      <w:tcPr>
        <w:shd w:color="auto" w:fill="f1f1f1" w:themeFill="accent1" w:themeFillTint="000066" w:val="clear"/>
      </w:tcPr>
    </w:tblStylePr>
  </w:style>
  <w:style w:type="table" w:styleId="TabeladeGrade5Escura-nfase2">
    <w:name w:val="Grid Table 5 Dark Accent 2"/>
    <w:basedOn w:val="Tabelanormal"/>
    <w:uiPriority w:val="50"/>
    <w:rsid w:val="000D18B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TabeladeGrade5Escura-nfase3">
    <w:name w:val="Grid Table 5 Dark Accent 3"/>
    <w:basedOn w:val="Tabelanormal"/>
    <w:uiPriority w:val="50"/>
    <w:rsid w:val="000D18B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TabeladeGrade5Escura-nfase4">
    <w:name w:val="Grid Table 5 Dark Accent 4"/>
    <w:basedOn w:val="Tabelanormal"/>
    <w:uiPriority w:val="50"/>
    <w:rsid w:val="000D18B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TabeladeGrade5Escura-nfase5">
    <w:name w:val="Grid Table 5 Dark Accent 5"/>
    <w:basedOn w:val="Tabelanormal"/>
    <w:uiPriority w:val="50"/>
    <w:rsid w:val="000D18B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TabeladeGrade5Escura-nfase6">
    <w:name w:val="Grid Table 5 Dark Accent 6"/>
    <w:basedOn w:val="Tabelanormal"/>
    <w:uiPriority w:val="50"/>
    <w:rsid w:val="000D18B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TabeladeGrade6Colorida">
    <w:name w:val="Grid Table 6 Colorful"/>
    <w:basedOn w:val="Tabela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6Colorida-nfase1">
    <w:name w:val="Grid Table 6 Colorful Accent 1"/>
    <w:basedOn w:val="Tabelanormal"/>
    <w:uiPriority w:val="51"/>
    <w:rsid w:val="000D18B7"/>
    <w:rPr>
      <w:color w:val="a5a5a5" w:themeColor="accent1" w:themeShade="0000BF"/>
    </w:r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eaeaea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eaea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eladeGrade6Colorida-nfase2">
    <w:name w:val="Grid Table 6 Colorful Accent 2"/>
    <w:basedOn w:val="Tabelanormal"/>
    <w:uiPriority w:val="51"/>
    <w:rsid w:val="000D18B7"/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Grade6Colorida-nfase3">
    <w:name w:val="Grid Table 6 Colorful Accent 3"/>
    <w:basedOn w:val="Tabelanormal"/>
    <w:uiPriority w:val="51"/>
    <w:rsid w:val="000D18B7"/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Grade6Colorida-nfase4">
    <w:name w:val="Grid Table 6 Colorful Accent 4"/>
    <w:basedOn w:val="Tabelanormal"/>
    <w:uiPriority w:val="51"/>
    <w:rsid w:val="000D18B7"/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Grade6Colorida-nfase5">
    <w:name w:val="Grid Table 6 Colorful Accent 5"/>
    <w:basedOn w:val="Tabelanormal"/>
    <w:uiPriority w:val="51"/>
    <w:rsid w:val="000D18B7"/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Grade6Colorida-nfase6">
    <w:name w:val="Grid Table 6 Colorful Accent 6"/>
    <w:basedOn w:val="Tabelanormal"/>
    <w:uiPriority w:val="51"/>
    <w:rsid w:val="000D18B7"/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Grade7Colorida">
    <w:name w:val="Grid Table 7 Colorful"/>
    <w:basedOn w:val="Tabela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0D18B7"/>
    <w:rPr>
      <w:color w:val="a5a5a5" w:themeColor="accent1" w:themeShade="0000BF"/>
    </w:r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  <w:tblStylePr w:type="neCell">
      <w:tblPr/>
      <w:tcPr>
        <w:tcBorders>
          <w:bottom w:color="eaeaea" w:space="0" w:sz="4" w:themeColor="accent1" w:themeTint="000099" w:val="single"/>
        </w:tcBorders>
      </w:tcPr>
    </w:tblStylePr>
    <w:tblStylePr w:type="nwCell">
      <w:tblPr/>
      <w:tcPr>
        <w:tcBorders>
          <w:bottom w:color="eaeaea" w:space="0" w:sz="4" w:themeColor="accent1" w:themeTint="000099" w:val="single"/>
        </w:tcBorders>
      </w:tcPr>
    </w:tblStylePr>
    <w:tblStylePr w:type="seCell">
      <w:tblPr/>
      <w:tcPr>
        <w:tcBorders>
          <w:top w:color="eaeaea" w:space="0" w:sz="4" w:themeColor="accent1" w:themeTint="000099" w:val="single"/>
        </w:tcBorders>
      </w:tcPr>
    </w:tblStylePr>
    <w:tblStylePr w:type="swCell">
      <w:tblPr/>
      <w:tcPr>
        <w:tcBorders>
          <w:top w:color="eaeaea" w:space="0" w:sz="4" w:themeColor="accent1" w:themeTint="000099" w:val="single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0D18B7"/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0D18B7"/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0D18B7"/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0D18B7"/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0D18B7"/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paragraph" w:styleId="Cabealho">
    <w:name w:val="header"/>
    <w:basedOn w:val="Normal"/>
    <w:link w:val="CabealhoChar"/>
    <w:uiPriority w:val="99"/>
    <w:unhideWhenUsed w:val="1"/>
    <w:rsid w:val="00793172"/>
  </w:style>
  <w:style w:type="character" w:styleId="CabealhoChar" w:customStyle="1">
    <w:name w:val="Cabeçalho Char"/>
    <w:basedOn w:val="Fontepargpadro"/>
    <w:link w:val="Cabealho"/>
    <w:uiPriority w:val="99"/>
    <w:rsid w:val="00793172"/>
  </w:style>
  <w:style w:type="character" w:styleId="Ttulo2Char" w:customStyle="1">
    <w:name w:val="Título 2 Char"/>
    <w:basedOn w:val="Fontepargpadro"/>
    <w:link w:val="Ttulo2"/>
    <w:uiPriority w:val="9"/>
    <w:semiHidden w:val="1"/>
    <w:rsid w:val="00262FAE"/>
    <w:rPr>
      <w:rFonts w:asciiTheme="majorHAnsi" w:cstheme="majorBidi" w:eastAsiaTheme="majorEastAsia" w:hAnsiTheme="majorHAnsi"/>
      <w:color w:val="373737" w:themeColor="accent1" w:themeShade="000040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262FAE"/>
    <w:rPr>
      <w:rFonts w:asciiTheme="majorHAnsi" w:cstheme="majorBidi" w:eastAsiaTheme="majorEastAsia" w:hAnsiTheme="majorHAnsi"/>
      <w:i w:val="1"/>
      <w:color w:val="373737" w:themeColor="accent1" w:themeShade="0000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62FAE"/>
    <w:rPr>
      <w:rFonts w:asciiTheme="majorHAnsi" w:cstheme="majorBidi" w:eastAsiaTheme="majorEastAsia" w:hAnsiTheme="majorHAnsi"/>
      <w:b w:val="1"/>
      <w:i w:val="1"/>
      <w:iCs w:val="1"/>
      <w:color w:val="373737" w:themeColor="accent1" w:themeShade="00004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62FAE"/>
    <w:rPr>
      <w:rFonts w:asciiTheme="majorHAnsi" w:cstheme="majorBidi" w:eastAsiaTheme="majorEastAsia" w:hAnsiTheme="majorHAnsi"/>
      <w:b w:val="1"/>
      <w:color w:val="373737" w:themeColor="accent1" w:themeShade="00004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0D18B7"/>
    <w:rPr>
      <w:rFonts w:asciiTheme="majorHAnsi" w:cstheme="majorBidi" w:eastAsiaTheme="majorEastAsia" w:hAnsiTheme="majorHAnsi"/>
      <w:color w:val="6e6e6e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0D18B7"/>
    <w:rPr>
      <w:rFonts w:asciiTheme="majorHAnsi" w:cstheme="majorBidi" w:eastAsiaTheme="majorEastAsia" w:hAnsiTheme="majorHAnsi"/>
      <w:i w:val="1"/>
      <w:iCs w:val="1"/>
      <w:color w:val="6e6e6e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E36687"/>
    <w:rPr>
      <w:rFonts w:asciiTheme="majorHAnsi" w:cstheme="majorBidi" w:eastAsiaTheme="majorEastAsia" w:hAnsiTheme="majorHAnsi"/>
      <w:b w:val="1"/>
      <w:color w:val="272727" w:themeColor="text1" w:themeTint="0000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0D18B7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Fontepargpadro"/>
    <w:uiPriority w:val="99"/>
    <w:semiHidden w:val="1"/>
    <w:unhideWhenUsed w:val="1"/>
    <w:rsid w:val="000D18B7"/>
  </w:style>
  <w:style w:type="paragraph" w:styleId="EndereoHTML">
    <w:name w:val="HTML Address"/>
    <w:basedOn w:val="Normal"/>
    <w:link w:val="EndereoHTMLChar"/>
    <w:uiPriority w:val="99"/>
    <w:semiHidden w:val="1"/>
    <w:unhideWhenUsed w:val="1"/>
    <w:rsid w:val="000D18B7"/>
    <w:rPr>
      <w:i w:val="1"/>
      <w:iCs w:val="1"/>
    </w:rPr>
  </w:style>
  <w:style w:type="character" w:styleId="EndereoHTMLChar" w:customStyle="1">
    <w:name w:val="Endereço HTML Char"/>
    <w:basedOn w:val="Fontepargpadro"/>
    <w:link w:val="EndereoHTML"/>
    <w:uiPriority w:val="99"/>
    <w:semiHidden w:val="1"/>
    <w:rsid w:val="000D18B7"/>
    <w:rPr>
      <w:i w:val="1"/>
      <w:iCs w:val="1"/>
    </w:rPr>
  </w:style>
  <w:style w:type="character" w:styleId="CitaoHTML">
    <w:name w:val="HTML Cite"/>
    <w:basedOn w:val="Fontepargpadro"/>
    <w:uiPriority w:val="99"/>
    <w:semiHidden w:val="1"/>
    <w:unhideWhenUsed w:val="1"/>
    <w:rsid w:val="000D18B7"/>
    <w:rPr>
      <w:i w:val="1"/>
      <w:iCs w:val="1"/>
    </w:rPr>
  </w:style>
  <w:style w:type="character" w:styleId="CdigoHTML">
    <w:name w:val="HTML Code"/>
    <w:basedOn w:val="Fontepargpadro"/>
    <w:uiPriority w:val="99"/>
    <w:semiHidden w:val="1"/>
    <w:unhideWhenUsed w:val="1"/>
    <w:rsid w:val="000D18B7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 w:val="1"/>
    <w:unhideWhenUsed w:val="1"/>
    <w:rsid w:val="000D18B7"/>
    <w:rPr>
      <w:i w:val="1"/>
      <w:iCs w:val="1"/>
    </w:rPr>
  </w:style>
  <w:style w:type="character" w:styleId="TecladoHTML">
    <w:name w:val="HTML Keyboard"/>
    <w:basedOn w:val="Fontepargpadro"/>
    <w:uiPriority w:val="99"/>
    <w:semiHidden w:val="1"/>
    <w:unhideWhenUsed w:val="1"/>
    <w:rsid w:val="000D18B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0D18B7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0D18B7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 w:val="1"/>
    <w:unhideWhenUsed w:val="1"/>
    <w:rsid w:val="000D18B7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 w:val="1"/>
    <w:unhideWhenUsed w:val="1"/>
    <w:rsid w:val="000D18B7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 w:val="1"/>
    <w:unhideWhenUsed w:val="1"/>
    <w:rsid w:val="000D18B7"/>
    <w:rPr>
      <w:i w:val="1"/>
      <w:iCs w:val="1"/>
    </w:rPr>
  </w:style>
  <w:style w:type="character" w:styleId="Hyperlink">
    <w:name w:val="Hyperlink"/>
    <w:basedOn w:val="Fontepargpadro"/>
    <w:uiPriority w:val="99"/>
    <w:unhideWhenUsed w:val="1"/>
    <w:rsid w:val="000D18B7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 w:val="1"/>
    <w:uiPriority w:val="99"/>
    <w:semiHidden w:val="1"/>
    <w:unhideWhenUsed w:val="1"/>
    <w:rsid w:val="000D18B7"/>
    <w:pPr>
      <w:ind w:left="220" w:hanging="220"/>
    </w:pPr>
  </w:style>
  <w:style w:type="paragraph" w:styleId="Remissivo2">
    <w:name w:val="index 2"/>
    <w:basedOn w:val="Normal"/>
    <w:next w:val="Normal"/>
    <w:autoRedefine w:val="1"/>
    <w:uiPriority w:val="99"/>
    <w:semiHidden w:val="1"/>
    <w:unhideWhenUsed w:val="1"/>
    <w:rsid w:val="000D18B7"/>
    <w:pPr>
      <w:ind w:left="440" w:hanging="220"/>
    </w:pPr>
  </w:style>
  <w:style w:type="paragraph" w:styleId="Remissivo3">
    <w:name w:val="index 3"/>
    <w:basedOn w:val="Normal"/>
    <w:next w:val="Normal"/>
    <w:autoRedefine w:val="1"/>
    <w:uiPriority w:val="99"/>
    <w:semiHidden w:val="1"/>
    <w:unhideWhenUsed w:val="1"/>
    <w:rsid w:val="000D18B7"/>
    <w:pPr>
      <w:ind w:left="660" w:hanging="220"/>
    </w:pPr>
  </w:style>
  <w:style w:type="paragraph" w:styleId="Remissivo4">
    <w:name w:val="index 4"/>
    <w:basedOn w:val="Normal"/>
    <w:next w:val="Normal"/>
    <w:autoRedefine w:val="1"/>
    <w:uiPriority w:val="99"/>
    <w:semiHidden w:val="1"/>
    <w:unhideWhenUsed w:val="1"/>
    <w:rsid w:val="000D18B7"/>
    <w:pPr>
      <w:ind w:left="880" w:hanging="220"/>
    </w:pPr>
  </w:style>
  <w:style w:type="paragraph" w:styleId="Remissivo5">
    <w:name w:val="index 5"/>
    <w:basedOn w:val="Normal"/>
    <w:next w:val="Normal"/>
    <w:autoRedefine w:val="1"/>
    <w:uiPriority w:val="99"/>
    <w:semiHidden w:val="1"/>
    <w:unhideWhenUsed w:val="1"/>
    <w:rsid w:val="000D18B7"/>
    <w:pPr>
      <w:ind w:left="1100" w:hanging="220"/>
    </w:pPr>
  </w:style>
  <w:style w:type="paragraph" w:styleId="Remissivo6">
    <w:name w:val="index 6"/>
    <w:basedOn w:val="Normal"/>
    <w:next w:val="Normal"/>
    <w:autoRedefine w:val="1"/>
    <w:uiPriority w:val="99"/>
    <w:semiHidden w:val="1"/>
    <w:unhideWhenUsed w:val="1"/>
    <w:rsid w:val="000D18B7"/>
    <w:pPr>
      <w:ind w:left="1320" w:hanging="220"/>
    </w:pPr>
  </w:style>
  <w:style w:type="paragraph" w:styleId="Remissivo7">
    <w:name w:val="index 7"/>
    <w:basedOn w:val="Normal"/>
    <w:next w:val="Normal"/>
    <w:autoRedefine w:val="1"/>
    <w:uiPriority w:val="99"/>
    <w:semiHidden w:val="1"/>
    <w:unhideWhenUsed w:val="1"/>
    <w:rsid w:val="000D18B7"/>
    <w:pPr>
      <w:ind w:left="1540" w:hanging="220"/>
    </w:pPr>
  </w:style>
  <w:style w:type="paragraph" w:styleId="Remissivo8">
    <w:name w:val="index 8"/>
    <w:basedOn w:val="Normal"/>
    <w:next w:val="Normal"/>
    <w:autoRedefine w:val="1"/>
    <w:uiPriority w:val="99"/>
    <w:semiHidden w:val="1"/>
    <w:unhideWhenUsed w:val="1"/>
    <w:rsid w:val="000D18B7"/>
    <w:pPr>
      <w:ind w:left="1760" w:hanging="220"/>
    </w:pPr>
  </w:style>
  <w:style w:type="paragraph" w:styleId="Remissivo9">
    <w:name w:val="index 9"/>
    <w:basedOn w:val="Normal"/>
    <w:next w:val="Normal"/>
    <w:autoRedefine w:val="1"/>
    <w:uiPriority w:val="99"/>
    <w:semiHidden w:val="1"/>
    <w:unhideWhenUsed w:val="1"/>
    <w:rsid w:val="000D18B7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 w:val="1"/>
    <w:unhideWhenUsed w:val="1"/>
    <w:rsid w:val="000D18B7"/>
    <w:rPr>
      <w:rFonts w:asciiTheme="majorHAnsi" w:cstheme="majorBidi" w:eastAsiaTheme="majorEastAsia" w:hAnsiTheme="majorHAnsi"/>
      <w:b w:val="1"/>
      <w:bCs w:val="1"/>
    </w:rPr>
  </w:style>
  <w:style w:type="character" w:styleId="nfaseIntensa">
    <w:name w:val="Intense Emphasis"/>
    <w:basedOn w:val="Fontepargpadro"/>
    <w:uiPriority w:val="21"/>
    <w:semiHidden w:val="1"/>
    <w:unhideWhenUsed w:val="1"/>
    <w:qFormat w:val="1"/>
    <w:rsid w:val="00262FAE"/>
    <w:rPr>
      <w:i w:val="1"/>
      <w:iCs w:val="1"/>
      <w:color w:val="373737" w:themeColor="accent1" w:themeShade="000040"/>
    </w:rPr>
  </w:style>
  <w:style w:type="paragraph" w:styleId="CitaoIntensa">
    <w:name w:val="Intense Quote"/>
    <w:basedOn w:val="Normal"/>
    <w:next w:val="Normal"/>
    <w:link w:val="CitaoIntensaChar"/>
    <w:uiPriority w:val="30"/>
    <w:semiHidden w:val="1"/>
    <w:unhideWhenUsed w:val="1"/>
    <w:qFormat w:val="1"/>
    <w:rsid w:val="00262FAE"/>
    <w:pPr>
      <w:pBdr>
        <w:top w:color="373737" w:space="10" w:sz="4" w:themeColor="accent1" w:themeShade="000040" w:val="single"/>
        <w:bottom w:color="373737" w:space="10" w:sz="4" w:themeColor="accent1" w:themeShade="000040" w:val="single"/>
      </w:pBdr>
      <w:spacing w:after="360" w:before="360"/>
      <w:ind w:left="864" w:right="864"/>
      <w:jc w:val="center"/>
    </w:pPr>
    <w:rPr>
      <w:i w:val="1"/>
      <w:iCs w:val="1"/>
      <w:color w:val="373737" w:themeColor="accent1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semiHidden w:val="1"/>
    <w:rsid w:val="00262FAE"/>
    <w:rPr>
      <w:i w:val="1"/>
      <w:iCs w:val="1"/>
      <w:color w:val="373737" w:themeColor="accent1" w:themeShade="000040"/>
    </w:rPr>
  </w:style>
  <w:style w:type="character" w:styleId="RefernciaIntensa">
    <w:name w:val="Intense Reference"/>
    <w:basedOn w:val="Fontepargpadro"/>
    <w:uiPriority w:val="32"/>
    <w:semiHidden w:val="1"/>
    <w:unhideWhenUsed w:val="1"/>
    <w:qFormat w:val="1"/>
    <w:rsid w:val="00262FAE"/>
    <w:rPr>
      <w:b w:val="1"/>
      <w:bCs w:val="1"/>
      <w:smallCaps w:val="1"/>
      <w:color w:val="373737" w:themeColor="accent1" w:themeShade="000040"/>
      <w:spacing w:val="5"/>
    </w:rPr>
  </w:style>
  <w:style w:type="table" w:styleId="GradeClara">
    <w:name w:val="Light Grid"/>
    <w:basedOn w:val="Tabelanormal"/>
    <w:uiPriority w:val="62"/>
    <w:semiHidden w:val="1"/>
    <w:unhideWhenUsed w:val="1"/>
    <w:rsid w:val="000D18B7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semiHidden w:val="1"/>
    <w:unhideWhenUsed w:val="1"/>
    <w:rsid w:val="000D18B7"/>
    <w:tblPr>
      <w:tblStyleRowBandSize w:val="1"/>
      <w:tblStyleColBandSize w:val="1"/>
      <w:tblBorders>
        <w:top w:color="dddddd" w:space="0" w:sz="8" w:themeColor="accent1" w:val="single"/>
        <w:left w:color="dddddd" w:space="0" w:sz="8" w:themeColor="accent1" w:val="single"/>
        <w:bottom w:color="dddddd" w:space="0" w:sz="8" w:themeColor="accent1" w:val="single"/>
        <w:right w:color="dddddd" w:space="0" w:sz="8" w:themeColor="accent1" w:val="single"/>
        <w:insideH w:color="dddddd" w:space="0" w:sz="8" w:themeColor="accent1" w:val="single"/>
        <w:insideV w:color="ddddd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18" w:themeColor="accent1" w:val="single"/>
          <w:right w:color="dddddd" w:space="0" w:sz="8" w:themeColor="accent1" w:val="single"/>
          <w:insideH w:space="0" w:sz="0" w:val="nil"/>
          <w:insideV w:color="ddddd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dddd" w:space="0" w:sz="6" w:themeColor="accent1" w:val="doub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  <w:insideH w:space="0" w:sz="0" w:val="nil"/>
          <w:insideV w:color="ddddd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</w:tcPr>
    </w:tblStylePr>
    <w:tblStylePr w:type="band1Vert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  <w:shd w:color="auto" w:fill="f6f6f6" w:themeFill="accent1" w:themeFillTint="00003F" w:val="clear"/>
      </w:tcPr>
    </w:tblStylePr>
    <w:tblStylePr w:type="band1Horz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  <w:insideV w:color="dddddd" w:space="0" w:sz="8" w:themeColor="accent1" w:val="single"/>
        </w:tcBorders>
        <w:shd w:color="auto" w:fill="f6f6f6" w:themeFill="accent1" w:themeFillTint="00003F" w:val="clear"/>
      </w:tcPr>
    </w:tblStylePr>
    <w:tblStylePr w:type="band2Horz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  <w:insideV w:color="ddddd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semiHidden w:val="1"/>
    <w:unhideWhenUsed w:val="1"/>
    <w:rsid w:val="000D18B7"/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semiHidden w:val="1"/>
    <w:unhideWhenUsed w:val="1"/>
    <w:rsid w:val="000D18B7"/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semiHidden w:val="1"/>
    <w:unhideWhenUsed w:val="1"/>
    <w:rsid w:val="000D18B7"/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semiHidden w:val="1"/>
    <w:unhideWhenUsed w:val="1"/>
    <w:rsid w:val="000D18B7"/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semiHidden w:val="1"/>
    <w:unhideWhenUsed w:val="1"/>
    <w:rsid w:val="000D18B7"/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staClara">
    <w:name w:val="Light List"/>
    <w:basedOn w:val="Tabelanormal"/>
    <w:uiPriority w:val="61"/>
    <w:semiHidden w:val="1"/>
    <w:unhideWhenUsed w:val="1"/>
    <w:rsid w:val="000D18B7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semiHidden w:val="1"/>
    <w:unhideWhenUsed w:val="1"/>
    <w:rsid w:val="000D18B7"/>
    <w:tblPr>
      <w:tblStyleRowBandSize w:val="1"/>
      <w:tblStyleColBandSize w:val="1"/>
      <w:tblBorders>
        <w:top w:color="dddddd" w:space="0" w:sz="8" w:themeColor="accent1" w:val="single"/>
        <w:left w:color="dddddd" w:space="0" w:sz="8" w:themeColor="accent1" w:val="single"/>
        <w:bottom w:color="dddddd" w:space="0" w:sz="8" w:themeColor="accent1" w:val="single"/>
        <w:right w:color="ddddd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dddd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dddd" w:space="0" w:sz="6" w:themeColor="accent1" w:val="doub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</w:tcPr>
    </w:tblStylePr>
    <w:tblStylePr w:type="band1Horz">
      <w:tblPr/>
      <w:tcPr>
        <w:tcBorders>
          <w:top w:color="dddddd" w:space="0" w:sz="8" w:themeColor="accent1" w:val="single"/>
          <w:left w:color="dddddd" w:space="0" w:sz="8" w:themeColor="accent1" w:val="single"/>
          <w:bottom w:color="dddddd" w:space="0" w:sz="8" w:themeColor="accent1" w:val="single"/>
          <w:right w:color="ddddd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semiHidden w:val="1"/>
    <w:unhideWhenUsed w:val="1"/>
    <w:rsid w:val="000D18B7"/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semiHidden w:val="1"/>
    <w:unhideWhenUsed w:val="1"/>
    <w:rsid w:val="000D18B7"/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semiHidden w:val="1"/>
    <w:unhideWhenUsed w:val="1"/>
    <w:rsid w:val="000D18B7"/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semiHidden w:val="1"/>
    <w:unhideWhenUsed w:val="1"/>
    <w:rsid w:val="000D18B7"/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semiHidden w:val="1"/>
    <w:unhideWhenUsed w:val="1"/>
    <w:rsid w:val="000D18B7"/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SombreamentoClaro">
    <w:name w:val="Light Shading"/>
    <w:basedOn w:val="Tabelanormal"/>
    <w:uiPriority w:val="60"/>
    <w:semiHidden w:val="1"/>
    <w:unhideWhenUsed w:val="1"/>
    <w:rsid w:val="000D18B7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semiHidden w:val="1"/>
    <w:unhideWhenUsed w:val="1"/>
    <w:rsid w:val="000D18B7"/>
    <w:rPr>
      <w:color w:val="a5a5a5" w:themeColor="accent1" w:themeShade="0000BF"/>
    </w:rPr>
    <w:tblPr>
      <w:tblStyleRowBandSize w:val="1"/>
      <w:tblStyleColBandSize w:val="1"/>
      <w:tblBorders>
        <w:top w:color="dddddd" w:space="0" w:sz="8" w:themeColor="accent1" w:val="single"/>
        <w:bottom w:color="ddddd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ddddd" w:space="0" w:sz="8" w:themeColor="accent1" w:val="single"/>
          <w:left w:space="0" w:sz="0" w:val="nil"/>
          <w:bottom w:color="ddddd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dddd" w:space="0" w:sz="8" w:themeColor="accent1" w:val="single"/>
          <w:left w:space="0" w:sz="0" w:val="nil"/>
          <w:bottom w:color="ddddd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semiHidden w:val="1"/>
    <w:unhideWhenUsed w:val="1"/>
    <w:rsid w:val="000D18B7"/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semiHidden w:val="1"/>
    <w:unhideWhenUsed w:val="1"/>
    <w:rsid w:val="000D18B7"/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semiHidden w:val="1"/>
    <w:unhideWhenUsed w:val="1"/>
    <w:rsid w:val="000D18B7"/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semiHidden w:val="1"/>
    <w:unhideWhenUsed w:val="1"/>
    <w:rsid w:val="000D18B7"/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semiHidden w:val="1"/>
    <w:unhideWhenUsed w:val="1"/>
    <w:rsid w:val="000D18B7"/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character" w:styleId="Nmerodelinha">
    <w:name w:val="line number"/>
    <w:basedOn w:val="Fontepargpadro"/>
    <w:uiPriority w:val="99"/>
    <w:semiHidden w:val="1"/>
    <w:unhideWhenUsed w:val="1"/>
    <w:rsid w:val="000D18B7"/>
  </w:style>
  <w:style w:type="paragraph" w:styleId="Lista">
    <w:name w:val="List"/>
    <w:basedOn w:val="Normal"/>
    <w:uiPriority w:val="99"/>
    <w:semiHidden w:val="1"/>
    <w:unhideWhenUsed w:val="1"/>
    <w:rsid w:val="000D18B7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0D18B7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0D18B7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0D18B7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0D18B7"/>
    <w:pPr>
      <w:ind w:left="1800" w:hanging="360"/>
      <w:contextualSpacing w:val="1"/>
    </w:pPr>
  </w:style>
  <w:style w:type="paragraph" w:styleId="Commarcadores">
    <w:name w:val="List Bullet"/>
    <w:basedOn w:val="Normal"/>
    <w:uiPriority w:val="12"/>
    <w:unhideWhenUsed w:val="1"/>
    <w:qFormat w:val="1"/>
    <w:rsid w:val="00016AD1"/>
    <w:pPr>
      <w:numPr>
        <w:numId w:val="11"/>
      </w:numPr>
      <w:spacing w:after="140"/>
    </w:pPr>
    <w:rPr>
      <w:rFonts w:cstheme="minorBidi" w:eastAsiaTheme="minorHAnsi"/>
      <w:lang w:eastAsia="ja-JP"/>
    </w:rPr>
  </w:style>
  <w:style w:type="paragraph" w:styleId="Commarcadores2">
    <w:name w:val="List Bullet 2"/>
    <w:basedOn w:val="Normal"/>
    <w:uiPriority w:val="99"/>
    <w:semiHidden w:val="1"/>
    <w:unhideWhenUsed w:val="1"/>
    <w:rsid w:val="000D18B7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semiHidden w:val="1"/>
    <w:unhideWhenUsed w:val="1"/>
    <w:rsid w:val="000D18B7"/>
    <w:pPr>
      <w:numPr>
        <w:numId w:val="3"/>
      </w:numPr>
      <w:contextualSpacing w:val="1"/>
    </w:pPr>
  </w:style>
  <w:style w:type="paragraph" w:styleId="Commarcadores4">
    <w:name w:val="List Bullet 4"/>
    <w:basedOn w:val="Normal"/>
    <w:uiPriority w:val="99"/>
    <w:semiHidden w:val="1"/>
    <w:unhideWhenUsed w:val="1"/>
    <w:rsid w:val="000D18B7"/>
    <w:pPr>
      <w:numPr>
        <w:numId w:val="4"/>
      </w:numPr>
      <w:contextualSpacing w:val="1"/>
    </w:pPr>
  </w:style>
  <w:style w:type="paragraph" w:styleId="Commarcadores5">
    <w:name w:val="List Bullet 5"/>
    <w:basedOn w:val="Normal"/>
    <w:uiPriority w:val="99"/>
    <w:semiHidden w:val="1"/>
    <w:unhideWhenUsed w:val="1"/>
    <w:rsid w:val="000D18B7"/>
    <w:pPr>
      <w:numPr>
        <w:numId w:val="5"/>
      </w:numPr>
      <w:contextualSpacing w:val="1"/>
    </w:pPr>
  </w:style>
  <w:style w:type="paragraph" w:styleId="Listadecontinuao">
    <w:name w:val="List Continue"/>
    <w:basedOn w:val="Normal"/>
    <w:uiPriority w:val="99"/>
    <w:semiHidden w:val="1"/>
    <w:unhideWhenUsed w:val="1"/>
    <w:rsid w:val="000D18B7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semiHidden w:val="1"/>
    <w:unhideWhenUsed w:val="1"/>
    <w:rsid w:val="000D18B7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semiHidden w:val="1"/>
    <w:unhideWhenUsed w:val="1"/>
    <w:rsid w:val="000D18B7"/>
    <w:pPr>
      <w:spacing w:after="120"/>
      <w:ind w:left="1080"/>
      <w:contextualSpacing w:val="1"/>
    </w:pPr>
  </w:style>
  <w:style w:type="paragraph" w:styleId="Listadecontinuao4">
    <w:name w:val="List Continue 4"/>
    <w:basedOn w:val="Normal"/>
    <w:uiPriority w:val="99"/>
    <w:semiHidden w:val="1"/>
    <w:unhideWhenUsed w:val="1"/>
    <w:rsid w:val="000D18B7"/>
    <w:pPr>
      <w:spacing w:after="120"/>
      <w:ind w:left="1440"/>
      <w:contextualSpacing w:val="1"/>
    </w:pPr>
  </w:style>
  <w:style w:type="paragraph" w:styleId="Listadecontinuao5">
    <w:name w:val="List Continue 5"/>
    <w:basedOn w:val="Normal"/>
    <w:uiPriority w:val="99"/>
    <w:semiHidden w:val="1"/>
    <w:unhideWhenUsed w:val="1"/>
    <w:rsid w:val="000D18B7"/>
    <w:pPr>
      <w:spacing w:after="120"/>
      <w:ind w:left="1800"/>
      <w:contextualSpacing w:val="1"/>
    </w:pPr>
  </w:style>
  <w:style w:type="paragraph" w:styleId="Numerada">
    <w:name w:val="List Number"/>
    <w:basedOn w:val="Normal"/>
    <w:uiPriority w:val="12"/>
    <w:qFormat w:val="1"/>
    <w:rsid w:val="00016AD1"/>
    <w:pPr>
      <w:numPr>
        <w:numId w:val="12"/>
      </w:numPr>
      <w:contextualSpacing w:val="1"/>
    </w:pPr>
    <w:rPr>
      <w:rFonts w:cstheme="minorBidi" w:eastAsiaTheme="minorHAnsi"/>
      <w:lang w:eastAsia="ja-JP"/>
    </w:rPr>
  </w:style>
  <w:style w:type="paragraph" w:styleId="Numerada2">
    <w:name w:val="List Number 2"/>
    <w:basedOn w:val="Normal"/>
    <w:uiPriority w:val="99"/>
    <w:semiHidden w:val="1"/>
    <w:unhideWhenUsed w:val="1"/>
    <w:rsid w:val="000D18B7"/>
    <w:pPr>
      <w:numPr>
        <w:numId w:val="7"/>
      </w:numPr>
      <w:contextualSpacing w:val="1"/>
    </w:pPr>
  </w:style>
  <w:style w:type="paragraph" w:styleId="Numerada3">
    <w:name w:val="List Number 3"/>
    <w:basedOn w:val="Normal"/>
    <w:uiPriority w:val="99"/>
    <w:semiHidden w:val="1"/>
    <w:unhideWhenUsed w:val="1"/>
    <w:rsid w:val="000D18B7"/>
    <w:pPr>
      <w:numPr>
        <w:numId w:val="8"/>
      </w:numPr>
      <w:contextualSpacing w:val="1"/>
    </w:pPr>
  </w:style>
  <w:style w:type="paragraph" w:styleId="Numerada4">
    <w:name w:val="List Number 4"/>
    <w:basedOn w:val="Normal"/>
    <w:uiPriority w:val="99"/>
    <w:semiHidden w:val="1"/>
    <w:unhideWhenUsed w:val="1"/>
    <w:rsid w:val="000D18B7"/>
    <w:pPr>
      <w:numPr>
        <w:numId w:val="9"/>
      </w:numPr>
      <w:contextualSpacing w:val="1"/>
    </w:pPr>
  </w:style>
  <w:style w:type="paragraph" w:styleId="Numerada5">
    <w:name w:val="List Number 5"/>
    <w:basedOn w:val="Normal"/>
    <w:uiPriority w:val="99"/>
    <w:semiHidden w:val="1"/>
    <w:unhideWhenUsed w:val="1"/>
    <w:rsid w:val="000D18B7"/>
    <w:pPr>
      <w:numPr>
        <w:numId w:val="10"/>
      </w:numPr>
      <w:contextualSpacing w:val="1"/>
    </w:pPr>
  </w:style>
  <w:style w:type="paragraph" w:styleId="PargrafodaLista">
    <w:name w:val="List Paragraph"/>
    <w:basedOn w:val="Normal"/>
    <w:uiPriority w:val="34"/>
    <w:unhideWhenUsed w:val="1"/>
    <w:qFormat w:val="1"/>
    <w:rsid w:val="000D18B7"/>
    <w:pPr>
      <w:ind w:left="720"/>
      <w:contextualSpacing w:val="1"/>
    </w:pPr>
  </w:style>
  <w:style w:type="table" w:styleId="TabeladeLista1Clara">
    <w:name w:val="List Table 1 Light"/>
    <w:basedOn w:val="Tabelanormal"/>
    <w:uiPriority w:val="46"/>
    <w:rsid w:val="000D18B7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1Clara-nfase1">
    <w:name w:val="List Table 1 Light Accent 1"/>
    <w:basedOn w:val="Tabelanormal"/>
    <w:uiPriority w:val="46"/>
    <w:rsid w:val="000D18B7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aeaea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eaea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eladeLista1Clara-nfase2">
    <w:name w:val="List Table 1 Light Accent 2"/>
    <w:basedOn w:val="Tabelanormal"/>
    <w:uiPriority w:val="46"/>
    <w:rsid w:val="000D18B7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Lista1Clara-nfase3">
    <w:name w:val="List Table 1 Light Accent 3"/>
    <w:basedOn w:val="Tabelanormal"/>
    <w:uiPriority w:val="46"/>
    <w:rsid w:val="000D18B7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Lista1Clara-nfase4">
    <w:name w:val="List Table 1 Light Accent 4"/>
    <w:basedOn w:val="Tabelanormal"/>
    <w:uiPriority w:val="46"/>
    <w:rsid w:val="000D18B7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Lista1Clara-nfase5">
    <w:name w:val="List Table 1 Light Accent 5"/>
    <w:basedOn w:val="Tabelanormal"/>
    <w:uiPriority w:val="46"/>
    <w:rsid w:val="000D18B7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Lista1Clara-nfase6">
    <w:name w:val="List Table 1 Light Accent 6"/>
    <w:basedOn w:val="Tabelanormal"/>
    <w:uiPriority w:val="46"/>
    <w:rsid w:val="000D18B7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Lista2">
    <w:name w:val="List Table 2"/>
    <w:basedOn w:val="Tabelanormal"/>
    <w:uiPriority w:val="47"/>
    <w:rsid w:val="000D18B7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2-nfase1">
    <w:name w:val="List Table 2 Accent 1"/>
    <w:basedOn w:val="Tabelanormal"/>
    <w:uiPriority w:val="47"/>
    <w:rsid w:val="000D18B7"/>
    <w:tblPr>
      <w:tblStyleRowBandSize w:val="1"/>
      <w:tblStyleColBandSize w:val="1"/>
      <w:tblBorders>
        <w:top w:color="eaeaea" w:space="0" w:sz="4" w:themeColor="accent1" w:themeTint="000099" w:val="single"/>
        <w:bottom w:color="eaeaea" w:space="0" w:sz="4" w:themeColor="accent1" w:themeTint="000099" w:val="single"/>
        <w:insideH w:color="eaeaea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eladeLista2-nfase2">
    <w:name w:val="List Table 2 Accent 2"/>
    <w:basedOn w:val="Tabelanormal"/>
    <w:uiPriority w:val="47"/>
    <w:rsid w:val="000D18B7"/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Lista2-nfase3">
    <w:name w:val="List Table 2 Accent 3"/>
    <w:basedOn w:val="Tabelanormal"/>
    <w:uiPriority w:val="47"/>
    <w:rsid w:val="000D18B7"/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Lista2-nfase4">
    <w:name w:val="List Table 2 Accent 4"/>
    <w:basedOn w:val="Tabelanormal"/>
    <w:uiPriority w:val="47"/>
    <w:rsid w:val="000D18B7"/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Lista2-nfase5">
    <w:name w:val="List Table 2 Accent 5"/>
    <w:basedOn w:val="Tabelanormal"/>
    <w:uiPriority w:val="47"/>
    <w:rsid w:val="000D18B7"/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Lista2-nfase6">
    <w:name w:val="List Table 2 Accent 6"/>
    <w:basedOn w:val="Tabelanormal"/>
    <w:uiPriority w:val="47"/>
    <w:rsid w:val="000D18B7"/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Lista3">
    <w:name w:val="List Table 3"/>
    <w:basedOn w:val="Tabelanormal"/>
    <w:uiPriority w:val="48"/>
    <w:rsid w:val="000D18B7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0D18B7"/>
    <w:tblPr>
      <w:tblStyleRowBandSize w:val="1"/>
      <w:tblStyleColBandSize w:val="1"/>
      <w:tblBorders>
        <w:top w:color="dddddd" w:space="0" w:sz="4" w:themeColor="accent1" w:val="single"/>
        <w:left w:color="dddddd" w:space="0" w:sz="4" w:themeColor="accent1" w:val="single"/>
        <w:bottom w:color="dddddd" w:space="0" w:sz="4" w:themeColor="accent1" w:val="single"/>
        <w:right w:color="ddddd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ddddd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ddddd" w:space="0" w:sz="4" w:themeColor="accent1" w:val="single"/>
          <w:right w:color="dddddd" w:space="0" w:sz="4" w:themeColor="accent1" w:val="single"/>
        </w:tcBorders>
      </w:tcPr>
    </w:tblStylePr>
    <w:tblStylePr w:type="band1Horz">
      <w:tblPr/>
      <w:tcPr>
        <w:tcBorders>
          <w:top w:color="dddddd" w:space="0" w:sz="4" w:themeColor="accent1" w:val="single"/>
          <w:bottom w:color="ddddd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dddd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dddddd" w:space="0" w:sz="4" w:themeColor="accent1" w:val="double"/>
          <w:right w:space="0" w:sz="0"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0D18B7"/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0D18B7"/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0D18B7"/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0D18B7"/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0D18B7"/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TabeladeLista4">
    <w:name w:val="List Table 4"/>
    <w:basedOn w:val="Tabelanormal"/>
    <w:uiPriority w:val="49"/>
    <w:rsid w:val="000D18B7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4-nfase1">
    <w:name w:val="List Table 4 Accent 1"/>
    <w:basedOn w:val="Tabelanormal"/>
    <w:uiPriority w:val="49"/>
    <w:rsid w:val="000D18B7"/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dddd" w:space="0" w:sz="4" w:themeColor="accent1" w:val="single"/>
          <w:left w:color="dddddd" w:space="0" w:sz="4" w:themeColor="accent1" w:val="single"/>
          <w:bottom w:color="dddddd" w:space="0" w:sz="4" w:themeColor="accent1" w:val="single"/>
          <w:right w:color="dddddd" w:space="0" w:sz="4" w:themeColor="accent1" w:val="single"/>
          <w:insideH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eaeaea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eladeLista4-nfase2">
    <w:name w:val="List Table 4 Accent 2"/>
    <w:basedOn w:val="Tabelanormal"/>
    <w:uiPriority w:val="49"/>
    <w:rsid w:val="000D18B7"/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Lista4-nfase3">
    <w:name w:val="List Table 4 Accent 3"/>
    <w:basedOn w:val="Tabelanormal"/>
    <w:uiPriority w:val="49"/>
    <w:rsid w:val="000D18B7"/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Lista4-nfase4">
    <w:name w:val="List Table 4 Accent 4"/>
    <w:basedOn w:val="Tabelanormal"/>
    <w:uiPriority w:val="49"/>
    <w:rsid w:val="000D18B7"/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Lista4-nfase5">
    <w:name w:val="List Table 4 Accent 5"/>
    <w:basedOn w:val="Tabelanormal"/>
    <w:uiPriority w:val="49"/>
    <w:rsid w:val="000D18B7"/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Lista4-nfase6">
    <w:name w:val="List Table 4 Accent 6"/>
    <w:basedOn w:val="Tabelanormal"/>
    <w:uiPriority w:val="49"/>
    <w:rsid w:val="000D18B7"/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Lista5Escura">
    <w:name w:val="List Table 5 Dark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color="dddddd" w:space="0" w:sz="24" w:themeColor="accent1" w:val="single"/>
        <w:left w:color="dddddd" w:space="0" w:sz="24" w:themeColor="accent1" w:val="single"/>
        <w:bottom w:color="dddddd" w:space="0" w:sz="24" w:themeColor="accent1" w:val="single"/>
        <w:right w:color="dddddd" w:space="0" w:sz="24" w:themeColor="accent1" w:val="single"/>
      </w:tblBorders>
    </w:tblPr>
    <w:tcPr>
      <w:shd w:color="auto" w:fill="ddddd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6Colorida-nfase1">
    <w:name w:val="List Table 6 Colorful Accent 1"/>
    <w:basedOn w:val="Tabelanormal"/>
    <w:uiPriority w:val="51"/>
    <w:rsid w:val="000D18B7"/>
    <w:rPr>
      <w:color w:val="a5a5a5" w:themeColor="accent1" w:themeShade="0000BF"/>
    </w:rPr>
    <w:tblPr>
      <w:tblStyleRowBandSize w:val="1"/>
      <w:tblStyleColBandSize w:val="1"/>
      <w:tblBorders>
        <w:top w:color="dddddd" w:space="0" w:sz="4" w:themeColor="accent1" w:val="single"/>
        <w:bottom w:color="ddddd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ddddd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ddddd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eladeLista6Colorida-nfase2">
    <w:name w:val="List Table 6 Colorful Accent 2"/>
    <w:basedOn w:val="Tabelanormal"/>
    <w:uiPriority w:val="51"/>
    <w:rsid w:val="000D18B7"/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Lista6Colorida-nfase3">
    <w:name w:val="List Table 6 Colorful Accent 3"/>
    <w:basedOn w:val="Tabelanormal"/>
    <w:uiPriority w:val="51"/>
    <w:rsid w:val="000D18B7"/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Lista6Colorida-nfase4">
    <w:name w:val="List Table 6 Colorful Accent 4"/>
    <w:basedOn w:val="Tabelanormal"/>
    <w:uiPriority w:val="51"/>
    <w:rsid w:val="000D18B7"/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Lista6Colorida-nfase5">
    <w:name w:val="List Table 6 Colorful Accent 5"/>
    <w:basedOn w:val="Tabelanormal"/>
    <w:uiPriority w:val="51"/>
    <w:rsid w:val="000D18B7"/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Lista6Colorida-nfase6">
    <w:name w:val="List Table 6 Colorful Accent 6"/>
    <w:basedOn w:val="Tabelanormal"/>
    <w:uiPriority w:val="51"/>
    <w:rsid w:val="000D18B7"/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Lista7Colorida">
    <w:name w:val="List Table 7 Colorful"/>
    <w:basedOn w:val="Tabela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0D18B7"/>
    <w:rPr>
      <w:color w:val="a5a5a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dddd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dddd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dddd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dddd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0D18B7"/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0D18B7"/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0D18B7"/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0D18B7"/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0D18B7"/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demacro">
    <w:name w:val="macro"/>
    <w:link w:val="TextodemacroChar"/>
    <w:uiPriority w:val="99"/>
    <w:semiHidden w:val="1"/>
    <w:unhideWhenUsed w:val="1"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 w:val="1"/>
    <w:rsid w:val="000D18B7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 w:val="1"/>
    <w:unhideWhenUsed w:val="1"/>
    <w:rsid w:val="000D18B7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semiHidden w:val="1"/>
    <w:unhideWhenUsed w:val="1"/>
    <w:rsid w:val="000D18B7"/>
    <w:tblPr>
      <w:tblStyleRowBandSize w:val="1"/>
      <w:tblStyleColBandSize w:val="1"/>
      <w:tblBorders>
        <w:top w:color="e5e5e5" w:space="0" w:sz="8" w:themeColor="accent1" w:themeTint="0000BF" w:val="single"/>
        <w:left w:color="e5e5e5" w:space="0" w:sz="8" w:themeColor="accent1" w:themeTint="0000BF" w:val="single"/>
        <w:bottom w:color="e5e5e5" w:space="0" w:sz="8" w:themeColor="accent1" w:themeTint="0000BF" w:val="single"/>
        <w:right w:color="e5e5e5" w:space="0" w:sz="8" w:themeColor="accent1" w:themeTint="0000BF" w:val="single"/>
        <w:insideH w:color="e5e5e5" w:space="0" w:sz="8" w:themeColor="accent1" w:themeTint="0000BF" w:val="single"/>
        <w:insideV w:color="e5e5e5" w:space="0" w:sz="8" w:themeColor="accent1" w:themeTint="0000BF" w:val="single"/>
      </w:tblBorders>
    </w:tblPr>
    <w:tcPr>
      <w:shd w:color="auto" w:fill="f6f6f6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5e5e5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eeeee" w:themeFill="accent1" w:themeFillTint="00007F" w:val="clear"/>
      </w:tcPr>
    </w:tblStylePr>
    <w:tblStylePr w:type="band1Horz">
      <w:tblPr/>
      <w:tcPr>
        <w:shd w:color="auto" w:fill="eeeee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semiHidden w:val="1"/>
    <w:unhideWhenUsed w:val="1"/>
    <w:rsid w:val="000D18B7"/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semiHidden w:val="1"/>
    <w:unhideWhenUsed w:val="1"/>
    <w:rsid w:val="000D18B7"/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semiHidden w:val="1"/>
    <w:unhideWhenUsed w:val="1"/>
    <w:rsid w:val="000D18B7"/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semiHidden w:val="1"/>
    <w:unhideWhenUsed w:val="1"/>
    <w:rsid w:val="000D18B7"/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semiHidden w:val="1"/>
    <w:unhideWhenUsed w:val="1"/>
    <w:rsid w:val="000D18B7"/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GradeMdia2">
    <w:name w:val="Medium Grid 2"/>
    <w:basedOn w:val="Tabelanormal"/>
    <w:uiPriority w:val="68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ddddd" w:space="0" w:sz="8" w:themeColor="accent1" w:val="single"/>
        <w:left w:color="dddddd" w:space="0" w:sz="8" w:themeColor="accent1" w:val="single"/>
        <w:bottom w:color="dddddd" w:space="0" w:sz="8" w:themeColor="accent1" w:val="single"/>
        <w:right w:color="dddddd" w:space="0" w:sz="8" w:themeColor="accent1" w:val="single"/>
        <w:insideH w:color="dddddd" w:space="0" w:sz="8" w:themeColor="accent1" w:val="single"/>
        <w:insideV w:color="dddddd" w:space="0" w:sz="8" w:themeColor="accent1" w:val="single"/>
      </w:tblBorders>
    </w:tblPr>
    <w:tcPr>
      <w:shd w:color="auto" w:fill="f6f6f6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bfb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8f8" w:themeFill="accent1" w:themeFillTint="000033" w:val="clear"/>
      </w:tcPr>
    </w:tblStylePr>
    <w:tblStylePr w:type="band1Vert">
      <w:tblPr/>
      <w:tcPr>
        <w:shd w:color="auto" w:fill="eeeeee" w:themeFill="accent1" w:themeFillTint="00007F" w:val="clear"/>
      </w:tcPr>
    </w:tblStylePr>
    <w:tblStylePr w:type="band1Horz">
      <w:tblPr/>
      <w:tcPr>
        <w:tcBorders>
          <w:insideH w:color="dddddd" w:space="0" w:sz="6" w:themeColor="accent1" w:val="single"/>
          <w:insideV w:color="dddddd" w:space="0" w:sz="6" w:themeColor="accent1" w:val="single"/>
        </w:tcBorders>
        <w:shd w:color="auto" w:fill="eeeee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semiHidden w:val="1"/>
    <w:unhideWhenUsed w:val="1"/>
    <w:rsid w:val="000D18B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semiHidden w:val="1"/>
    <w:unhideWhenUsed w:val="1"/>
    <w:rsid w:val="000D18B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6f6f6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ddd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ddd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eeee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eeee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semiHidden w:val="1"/>
    <w:unhideWhenUsed w:val="1"/>
    <w:rsid w:val="000D18B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semiHidden w:val="1"/>
    <w:unhideWhenUsed w:val="1"/>
    <w:rsid w:val="000D18B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semiHidden w:val="1"/>
    <w:unhideWhenUsed w:val="1"/>
    <w:rsid w:val="000D18B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semiHidden w:val="1"/>
    <w:unhideWhenUsed w:val="1"/>
    <w:rsid w:val="000D18B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semiHidden w:val="1"/>
    <w:unhideWhenUsed w:val="1"/>
    <w:rsid w:val="000D18B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ListaMdia1">
    <w:name w:val="Medium List 1"/>
    <w:basedOn w:val="Tabelanormal"/>
    <w:uiPriority w:val="65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dddddd" w:space="0" w:sz="8" w:themeColor="accent1" w:val="single"/>
        <w:bottom w:color="ddddd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ddddd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dddddd" w:space="0" w:sz="8" w:themeColor="accent1" w:val="single"/>
          <w:bottom w:color="ddddd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ddddd" w:space="0" w:sz="8" w:themeColor="accent1" w:val="single"/>
          <w:bottom w:color="dddddd" w:space="0" w:sz="8" w:themeColor="accent1" w:val="single"/>
        </w:tcBorders>
      </w:tcPr>
    </w:tblStylePr>
    <w:tblStylePr w:type="band1Vert">
      <w:tblPr/>
      <w:tcPr>
        <w:shd w:color="auto" w:fill="f6f6f6" w:themeFill="accent1" w:themeFillTint="00003F" w:val="clear"/>
      </w:tcPr>
    </w:tblStylePr>
    <w:tblStylePr w:type="band1Horz">
      <w:tblPr/>
      <w:tcPr>
        <w:shd w:color="auto" w:fill="f6f6f6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semiHidden w:val="1"/>
    <w:unhideWhenUsed w:val="1"/>
    <w:rsid w:val="000D18B7"/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ListaMdia2">
    <w:name w:val="Medium List 2"/>
    <w:basedOn w:val="Tabelanormal"/>
    <w:uiPriority w:val="66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ddddd" w:space="0" w:sz="8" w:themeColor="accent1" w:val="single"/>
        <w:left w:color="dddddd" w:space="0" w:sz="8" w:themeColor="accent1" w:val="single"/>
        <w:bottom w:color="dddddd" w:space="0" w:sz="8" w:themeColor="accent1" w:val="single"/>
        <w:right w:color="ddddd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dddd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dddd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dddd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semiHidden w:val="1"/>
    <w:unhideWhenUsed w:val="1"/>
    <w:rsid w:val="000D18B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mentoMdio1">
    <w:name w:val="Medium Shading 1"/>
    <w:basedOn w:val="Tabelanormal"/>
    <w:uiPriority w:val="63"/>
    <w:semiHidden w:val="1"/>
    <w:unhideWhenUsed w:val="1"/>
    <w:rsid w:val="000D18B7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 w:val="1"/>
    <w:unhideWhenUsed w:val="1"/>
    <w:rsid w:val="000D18B7"/>
    <w:tblPr>
      <w:tblStyleRowBandSize w:val="1"/>
      <w:tblStyleColBandSize w:val="1"/>
      <w:tblBorders>
        <w:top w:color="e5e5e5" w:space="0" w:sz="8" w:themeColor="accent1" w:themeTint="0000BF" w:val="single"/>
        <w:left w:color="e5e5e5" w:space="0" w:sz="8" w:themeColor="accent1" w:themeTint="0000BF" w:val="single"/>
        <w:bottom w:color="e5e5e5" w:space="0" w:sz="8" w:themeColor="accent1" w:themeTint="0000BF" w:val="single"/>
        <w:right w:color="e5e5e5" w:space="0" w:sz="8" w:themeColor="accent1" w:themeTint="0000BF" w:val="single"/>
        <w:insideH w:color="e5e5e5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5e5e5" w:space="0" w:sz="8" w:themeColor="accent1" w:themeTint="0000BF" w:val="single"/>
          <w:left w:color="e5e5e5" w:space="0" w:sz="8" w:themeColor="accent1" w:themeTint="0000BF" w:val="single"/>
          <w:bottom w:color="e5e5e5" w:space="0" w:sz="8" w:themeColor="accent1" w:themeTint="0000BF" w:val="single"/>
          <w:right w:color="e5e5e5" w:space="0" w:sz="8" w:themeColor="accent1" w:themeTint="0000BF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e5e5" w:space="0" w:sz="6" w:themeColor="accent1" w:themeTint="0000BF" w:val="double"/>
          <w:left w:color="e5e5e5" w:space="0" w:sz="8" w:themeColor="accent1" w:themeTint="0000BF" w:val="single"/>
          <w:bottom w:color="e5e5e5" w:space="0" w:sz="8" w:themeColor="accent1" w:themeTint="0000BF" w:val="single"/>
          <w:right w:color="e5e5e5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6f6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6f6f6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 w:val="1"/>
    <w:unhideWhenUsed w:val="1"/>
    <w:rsid w:val="000D18B7"/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 w:val="1"/>
    <w:unhideWhenUsed w:val="1"/>
    <w:rsid w:val="000D18B7"/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 w:val="1"/>
    <w:unhideWhenUsed w:val="1"/>
    <w:rsid w:val="000D18B7"/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 w:val="1"/>
    <w:unhideWhenUsed w:val="1"/>
    <w:rsid w:val="000D18B7"/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 w:val="1"/>
    <w:unhideWhenUsed w:val="1"/>
    <w:rsid w:val="000D18B7"/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semiHidden w:val="1"/>
    <w:unhideWhenUsed w:val="1"/>
    <w:rsid w:val="000D18B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 w:val="1"/>
    <w:unhideWhenUsed w:val="1"/>
    <w:rsid w:val="000D18B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 w:val="1"/>
    <w:unhideWhenUsed w:val="1"/>
    <w:rsid w:val="000D18B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 w:val="1"/>
    <w:unhideWhenUsed w:val="1"/>
    <w:rsid w:val="000D18B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 w:val="1"/>
    <w:unhideWhenUsed w:val="1"/>
    <w:rsid w:val="000D18B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 w:val="1"/>
    <w:unhideWhenUsed w:val="1"/>
    <w:rsid w:val="000D18B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 w:val="1"/>
    <w:unhideWhenUsed w:val="1"/>
    <w:rsid w:val="000D18B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 w:val="1"/>
    <w:unhideWhenUsed w:val="1"/>
    <w:rsid w:val="000D18B7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 w:val="1"/>
    <w:rsid w:val="000D18B7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SemEspaamento">
    <w:name w:val="No Spacing"/>
    <w:uiPriority w:val="1"/>
    <w:semiHidden w:val="1"/>
    <w:unhideWhenUsed w:val="1"/>
    <w:qFormat w:val="1"/>
    <w:rsid w:val="000D18B7"/>
  </w:style>
  <w:style w:type="paragraph" w:styleId="NormalWeb">
    <w:name w:val="Normal (Web)"/>
    <w:basedOn w:val="Normal"/>
    <w:uiPriority w:val="99"/>
    <w:semiHidden w:val="1"/>
    <w:unhideWhenUsed w:val="1"/>
    <w:rsid w:val="000D18B7"/>
    <w:rPr>
      <w:sz w:val="24"/>
      <w:szCs w:val="24"/>
    </w:rPr>
  </w:style>
  <w:style w:type="paragraph" w:styleId="Recuonormal">
    <w:name w:val="Normal Indent"/>
    <w:basedOn w:val="Normal"/>
    <w:uiPriority w:val="99"/>
    <w:semiHidden w:val="1"/>
    <w:unhideWhenUsed w:val="1"/>
    <w:rsid w:val="000D18B7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 w:val="1"/>
    <w:unhideWhenUsed w:val="1"/>
    <w:rsid w:val="000D18B7"/>
  </w:style>
  <w:style w:type="character" w:styleId="TtulodanotaChar" w:customStyle="1">
    <w:name w:val="Título da nota Char"/>
    <w:basedOn w:val="Fontepargpadro"/>
    <w:link w:val="Ttulodanota"/>
    <w:uiPriority w:val="99"/>
    <w:semiHidden w:val="1"/>
    <w:rsid w:val="000D18B7"/>
  </w:style>
  <w:style w:type="character" w:styleId="Nmerodepgina">
    <w:name w:val="page number"/>
    <w:basedOn w:val="Fontepargpadro"/>
    <w:uiPriority w:val="99"/>
    <w:semiHidden w:val="1"/>
    <w:unhideWhenUsed w:val="1"/>
    <w:rsid w:val="000D18B7"/>
  </w:style>
  <w:style w:type="table" w:styleId="SimplesTabela1">
    <w:name w:val="Plain Table 1"/>
    <w:basedOn w:val="Tabelanormal"/>
    <w:uiPriority w:val="41"/>
    <w:rsid w:val="000D18B7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SimplesTabela2">
    <w:name w:val="Plain Table 2"/>
    <w:basedOn w:val="Tabelanormal"/>
    <w:uiPriority w:val="42"/>
    <w:rsid w:val="000D18B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SimplesTabela3">
    <w:name w:val="Plain Table 3"/>
    <w:basedOn w:val="Tabelanormal"/>
    <w:uiPriority w:val="43"/>
    <w:rsid w:val="000D18B7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0D18B7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5">
    <w:name w:val="Plain Table 5"/>
    <w:basedOn w:val="Tabela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0D18B7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0D18B7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 w:val="1"/>
    <w:unhideWhenUsed w:val="1"/>
    <w:qFormat w:val="1"/>
    <w:rsid w:val="00357FB7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semiHidden w:val="1"/>
    <w:rsid w:val="00357FB7"/>
    <w:rPr>
      <w:i w:val="1"/>
      <w:iCs w:val="1"/>
      <w:color w:val="404040" w:themeColor="text1" w:themeTint="0000BF"/>
    </w:rPr>
  </w:style>
  <w:style w:type="paragraph" w:styleId="Saudao">
    <w:name w:val="Salutation"/>
    <w:basedOn w:val="Normal"/>
    <w:next w:val="Normal"/>
    <w:link w:val="SaudaoChar"/>
    <w:uiPriority w:val="99"/>
    <w:semiHidden w:val="1"/>
    <w:unhideWhenUsed w:val="1"/>
    <w:rsid w:val="000D18B7"/>
  </w:style>
  <w:style w:type="character" w:styleId="SaudaoChar" w:customStyle="1">
    <w:name w:val="Saudação Char"/>
    <w:basedOn w:val="Fontepargpadro"/>
    <w:link w:val="Saudao"/>
    <w:uiPriority w:val="99"/>
    <w:semiHidden w:val="1"/>
    <w:rsid w:val="000D18B7"/>
  </w:style>
  <w:style w:type="paragraph" w:styleId="Assinatura">
    <w:name w:val="Signature"/>
    <w:basedOn w:val="Normal"/>
    <w:link w:val="AssinaturaChar"/>
    <w:uiPriority w:val="99"/>
    <w:semiHidden w:val="1"/>
    <w:unhideWhenUsed w:val="1"/>
    <w:rsid w:val="000D18B7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 w:val="1"/>
    <w:rsid w:val="000D18B7"/>
  </w:style>
  <w:style w:type="character" w:styleId="Forte">
    <w:name w:val="Strong"/>
    <w:basedOn w:val="Fontepargpadro"/>
    <w:uiPriority w:val="22"/>
    <w:unhideWhenUsed w:val="1"/>
    <w:qFormat w:val="1"/>
    <w:rsid w:val="000D18B7"/>
    <w:rPr>
      <w:b w:val="1"/>
      <w:bCs w:val="1"/>
    </w:rPr>
  </w:style>
  <w:style w:type="character" w:styleId="SubttuloChar" w:customStyle="1">
    <w:name w:val="Subtítulo Char"/>
    <w:basedOn w:val="Fontepargpadro"/>
    <w:link w:val="Subttulo"/>
    <w:uiPriority w:val="11"/>
    <w:semiHidden w:val="1"/>
    <w:rsid w:val="00E36687"/>
    <w:rPr>
      <w:rFonts w:cstheme="minorBidi" w:eastAsiaTheme="minorEastAsia"/>
      <w:color w:val="5a5a5a" w:themeColor="text1" w:themeTint="0000A5"/>
      <w:spacing w:val="15"/>
    </w:rPr>
  </w:style>
  <w:style w:type="character" w:styleId="nfaseSutil">
    <w:name w:val="Subtle Emphasis"/>
    <w:basedOn w:val="Fontepargpadro"/>
    <w:uiPriority w:val="19"/>
    <w:semiHidden w:val="1"/>
    <w:unhideWhenUsed w:val="1"/>
    <w:qFormat w:val="1"/>
    <w:rsid w:val="000D18B7"/>
    <w:rPr>
      <w:i w:val="1"/>
      <w:iCs w:val="1"/>
      <w:color w:val="404040" w:themeColor="text1" w:themeTint="0000BF"/>
    </w:rPr>
  </w:style>
  <w:style w:type="character" w:styleId="RefernciaSutil">
    <w:name w:val="Subtle Reference"/>
    <w:basedOn w:val="Fontepargpadro"/>
    <w:uiPriority w:val="31"/>
    <w:semiHidden w:val="1"/>
    <w:unhideWhenUsed w:val="1"/>
    <w:qFormat w:val="1"/>
    <w:rsid w:val="000D18B7"/>
    <w:rPr>
      <w:smallCaps w:val="1"/>
      <w:color w:val="5a5a5a" w:themeColor="text1" w:themeTint="0000A5"/>
    </w:rPr>
  </w:style>
  <w:style w:type="table" w:styleId="Tabelacomefeitos3D1">
    <w:name w:val="Table 3D effects 1"/>
    <w:basedOn w:val="Tabelanormal"/>
    <w:uiPriority w:val="99"/>
    <w:semiHidden w:val="1"/>
    <w:unhideWhenUsed w:val="1"/>
    <w:rsid w:val="000D18B7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comefeitos3D2">
    <w:name w:val="Table 3D effects 2"/>
    <w:basedOn w:val="Tabelanormal"/>
    <w:uiPriority w:val="99"/>
    <w:semiHidden w:val="1"/>
    <w:unhideWhenUsed w:val="1"/>
    <w:rsid w:val="000D18B7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efeitos3D3">
    <w:name w:val="Table 3D effects 3"/>
    <w:basedOn w:val="Tabelanormal"/>
    <w:uiPriority w:val="99"/>
    <w:semiHidden w:val="1"/>
    <w:unhideWhenUsed w:val="1"/>
    <w:rsid w:val="000D18B7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1">
    <w:name w:val="Table Classic 1"/>
    <w:basedOn w:val="Tabelanormal"/>
    <w:uiPriority w:val="99"/>
    <w:semiHidden w:val="1"/>
    <w:unhideWhenUsed w:val="1"/>
    <w:rsid w:val="000D18B7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2">
    <w:name w:val="Table Classic 2"/>
    <w:basedOn w:val="Tabelanormal"/>
    <w:uiPriority w:val="99"/>
    <w:semiHidden w:val="1"/>
    <w:unhideWhenUsed w:val="1"/>
    <w:rsid w:val="000D18B7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3">
    <w:name w:val="Table Classic 3"/>
    <w:basedOn w:val="Tabelanormal"/>
    <w:uiPriority w:val="99"/>
    <w:semiHidden w:val="1"/>
    <w:unhideWhenUsed w:val="1"/>
    <w:rsid w:val="000D18B7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4">
    <w:name w:val="Table Classic 4"/>
    <w:basedOn w:val="Tabelanormal"/>
    <w:uiPriority w:val="99"/>
    <w:semiHidden w:val="1"/>
    <w:unhideWhenUsed w:val="1"/>
    <w:rsid w:val="000D18B7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1">
    <w:name w:val="Table Colorful 1"/>
    <w:basedOn w:val="Tabelanormal"/>
    <w:uiPriority w:val="99"/>
    <w:semiHidden w:val="1"/>
    <w:unhideWhenUsed w:val="1"/>
    <w:rsid w:val="000D18B7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2">
    <w:name w:val="Table Colorful 2"/>
    <w:basedOn w:val="Tabelanormal"/>
    <w:uiPriority w:val="99"/>
    <w:semiHidden w:val="1"/>
    <w:unhideWhenUsed w:val="1"/>
    <w:rsid w:val="000D18B7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3">
    <w:name w:val="Table Colorful 3"/>
    <w:basedOn w:val="Tabelanormal"/>
    <w:uiPriority w:val="99"/>
    <w:semiHidden w:val="1"/>
    <w:unhideWhenUsed w:val="1"/>
    <w:rsid w:val="000D18B7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emcolunas1">
    <w:name w:val="Table Columns 1"/>
    <w:basedOn w:val="Tabelanormal"/>
    <w:uiPriority w:val="99"/>
    <w:semiHidden w:val="1"/>
    <w:unhideWhenUsed w:val="1"/>
    <w:rsid w:val="000D18B7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2">
    <w:name w:val="Table Columns 2"/>
    <w:basedOn w:val="Tabelanormal"/>
    <w:uiPriority w:val="99"/>
    <w:semiHidden w:val="1"/>
    <w:unhideWhenUsed w:val="1"/>
    <w:rsid w:val="000D18B7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3">
    <w:name w:val="Table Columns 3"/>
    <w:basedOn w:val="Tabelanormal"/>
    <w:uiPriority w:val="99"/>
    <w:semiHidden w:val="1"/>
    <w:unhideWhenUsed w:val="1"/>
    <w:rsid w:val="000D18B7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4">
    <w:name w:val="Table Columns 4"/>
    <w:basedOn w:val="Tabelanormal"/>
    <w:uiPriority w:val="99"/>
    <w:semiHidden w:val="1"/>
    <w:unhideWhenUsed w:val="1"/>
    <w:rsid w:val="000D18B7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elaemcolunas5">
    <w:name w:val="Table Columns 5"/>
    <w:basedOn w:val="Tabelanormal"/>
    <w:uiPriority w:val="99"/>
    <w:semiHidden w:val="1"/>
    <w:unhideWhenUsed w:val="1"/>
    <w:rsid w:val="000D18B7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 w:val="1"/>
    <w:unhideWhenUsed w:val="1"/>
    <w:rsid w:val="000D18B7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elaelegante">
    <w:name w:val="Table Elegant"/>
    <w:basedOn w:val="Tabelanormal"/>
    <w:uiPriority w:val="99"/>
    <w:semiHidden w:val="1"/>
    <w:unhideWhenUsed w:val="1"/>
    <w:rsid w:val="000D18B7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1">
    <w:name w:val="Table Grid 1"/>
    <w:basedOn w:val="Tabelanormal"/>
    <w:uiPriority w:val="99"/>
    <w:semiHidden w:val="1"/>
    <w:unhideWhenUsed w:val="1"/>
    <w:rsid w:val="000D18B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2">
    <w:name w:val="Table Grid 2"/>
    <w:basedOn w:val="Tabelanormal"/>
    <w:uiPriority w:val="99"/>
    <w:semiHidden w:val="1"/>
    <w:unhideWhenUsed w:val="1"/>
    <w:rsid w:val="000D18B7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3">
    <w:name w:val="Table Grid 3"/>
    <w:basedOn w:val="Tabelanormal"/>
    <w:uiPriority w:val="99"/>
    <w:semiHidden w:val="1"/>
    <w:unhideWhenUsed w:val="1"/>
    <w:rsid w:val="000D18B7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4">
    <w:name w:val="Table Grid 4"/>
    <w:basedOn w:val="Tabelanormal"/>
    <w:uiPriority w:val="99"/>
    <w:semiHidden w:val="1"/>
    <w:unhideWhenUsed w:val="1"/>
    <w:rsid w:val="000D18B7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5">
    <w:name w:val="Table Grid 5"/>
    <w:basedOn w:val="Tabelanormal"/>
    <w:uiPriority w:val="99"/>
    <w:semiHidden w:val="1"/>
    <w:unhideWhenUsed w:val="1"/>
    <w:rsid w:val="000D18B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6">
    <w:name w:val="Table Grid 6"/>
    <w:basedOn w:val="Tabelanormal"/>
    <w:uiPriority w:val="99"/>
    <w:semiHidden w:val="1"/>
    <w:unhideWhenUsed w:val="1"/>
    <w:rsid w:val="000D18B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7">
    <w:name w:val="Table Grid 7"/>
    <w:basedOn w:val="Tabelanormal"/>
    <w:uiPriority w:val="99"/>
    <w:semiHidden w:val="1"/>
    <w:unhideWhenUsed w:val="1"/>
    <w:rsid w:val="000D18B7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8">
    <w:name w:val="Table Grid 8"/>
    <w:basedOn w:val="Tabelanormal"/>
    <w:uiPriority w:val="99"/>
    <w:semiHidden w:val="1"/>
    <w:unhideWhenUsed w:val="1"/>
    <w:rsid w:val="000D18B7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eGradeClara">
    <w:name w:val="Grid Table Light"/>
    <w:basedOn w:val="Tabelanormal"/>
    <w:uiPriority w:val="40"/>
    <w:rsid w:val="000D18B7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emlista1">
    <w:name w:val="Table List 1"/>
    <w:basedOn w:val="Tabelanormal"/>
    <w:uiPriority w:val="99"/>
    <w:semiHidden w:val="1"/>
    <w:unhideWhenUsed w:val="1"/>
    <w:rsid w:val="000D18B7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2">
    <w:name w:val="Table List 2"/>
    <w:basedOn w:val="Tabelanormal"/>
    <w:uiPriority w:val="99"/>
    <w:semiHidden w:val="1"/>
    <w:unhideWhenUsed w:val="1"/>
    <w:rsid w:val="000D18B7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3">
    <w:name w:val="Table List 3"/>
    <w:basedOn w:val="Tabelanormal"/>
    <w:uiPriority w:val="99"/>
    <w:semiHidden w:val="1"/>
    <w:unhideWhenUsed w:val="1"/>
    <w:rsid w:val="000D18B7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4">
    <w:name w:val="Table List 4"/>
    <w:basedOn w:val="Tabelanormal"/>
    <w:uiPriority w:val="99"/>
    <w:semiHidden w:val="1"/>
    <w:unhideWhenUsed w:val="1"/>
    <w:rsid w:val="000D18B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elaemlista5">
    <w:name w:val="Table List 5"/>
    <w:basedOn w:val="Tabelanormal"/>
    <w:uiPriority w:val="99"/>
    <w:semiHidden w:val="1"/>
    <w:unhideWhenUsed w:val="1"/>
    <w:rsid w:val="000D18B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6">
    <w:name w:val="Table List 6"/>
    <w:basedOn w:val="Tabelanormal"/>
    <w:uiPriority w:val="99"/>
    <w:semiHidden w:val="1"/>
    <w:unhideWhenUsed w:val="1"/>
    <w:rsid w:val="000D18B7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elaemlista7">
    <w:name w:val="Table List 7"/>
    <w:basedOn w:val="Tabelanormal"/>
    <w:uiPriority w:val="99"/>
    <w:semiHidden w:val="1"/>
    <w:unhideWhenUsed w:val="1"/>
    <w:rsid w:val="000D18B7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elaemlista8">
    <w:name w:val="Table List 8"/>
    <w:basedOn w:val="Tabelanormal"/>
    <w:uiPriority w:val="99"/>
    <w:semiHidden w:val="1"/>
    <w:unhideWhenUsed w:val="1"/>
    <w:rsid w:val="000D18B7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ndicedeautoridades">
    <w:name w:val="table of authorities"/>
    <w:basedOn w:val="Normal"/>
    <w:next w:val="Normal"/>
    <w:uiPriority w:val="99"/>
    <w:semiHidden w:val="1"/>
    <w:unhideWhenUsed w:val="1"/>
    <w:rsid w:val="000D18B7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 w:val="1"/>
    <w:unhideWhenUsed w:val="1"/>
    <w:rsid w:val="000D18B7"/>
  </w:style>
  <w:style w:type="table" w:styleId="Tabelaprofissional">
    <w:name w:val="Table Professional"/>
    <w:basedOn w:val="Tabelanormal"/>
    <w:uiPriority w:val="99"/>
    <w:semiHidden w:val="1"/>
    <w:unhideWhenUsed w:val="1"/>
    <w:rsid w:val="000D18B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imples-1">
    <w:name w:val="Table Simple 1"/>
    <w:basedOn w:val="Tabelanormal"/>
    <w:uiPriority w:val="99"/>
    <w:semiHidden w:val="1"/>
    <w:unhideWhenUsed w:val="1"/>
    <w:rsid w:val="000D18B7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elaSimples-2">
    <w:name w:val="Table Simple 2"/>
    <w:basedOn w:val="Tabelanormal"/>
    <w:uiPriority w:val="99"/>
    <w:semiHidden w:val="1"/>
    <w:unhideWhenUsed w:val="1"/>
    <w:rsid w:val="000D18B7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Simples-3">
    <w:name w:val="Table Simple 3"/>
    <w:basedOn w:val="Tabelanormal"/>
    <w:uiPriority w:val="99"/>
    <w:semiHidden w:val="1"/>
    <w:unhideWhenUsed w:val="1"/>
    <w:rsid w:val="000D18B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util1">
    <w:name w:val="Table Subtle 1"/>
    <w:basedOn w:val="Tabelanormal"/>
    <w:uiPriority w:val="99"/>
    <w:semiHidden w:val="1"/>
    <w:unhideWhenUsed w:val="1"/>
    <w:rsid w:val="000D18B7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sutil2">
    <w:name w:val="Table Subtle 2"/>
    <w:basedOn w:val="Tabelanormal"/>
    <w:uiPriority w:val="99"/>
    <w:semiHidden w:val="1"/>
    <w:unhideWhenUsed w:val="1"/>
    <w:rsid w:val="000D18B7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tema">
    <w:name w:val="Table Theme"/>
    <w:basedOn w:val="Tabelanormal"/>
    <w:uiPriority w:val="99"/>
    <w:semiHidden w:val="1"/>
    <w:unhideWhenUsed w:val="1"/>
    <w:rsid w:val="000D18B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aWeb1">
    <w:name w:val="Table Web 1"/>
    <w:basedOn w:val="Tabelanormal"/>
    <w:uiPriority w:val="99"/>
    <w:semiHidden w:val="1"/>
    <w:unhideWhenUsed w:val="1"/>
    <w:rsid w:val="000D18B7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2">
    <w:name w:val="Table Web 2"/>
    <w:basedOn w:val="Tabelanormal"/>
    <w:uiPriority w:val="99"/>
    <w:semiHidden w:val="1"/>
    <w:unhideWhenUsed w:val="1"/>
    <w:rsid w:val="000D18B7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3">
    <w:name w:val="Table Web 3"/>
    <w:basedOn w:val="Tabelanormal"/>
    <w:uiPriority w:val="99"/>
    <w:semiHidden w:val="1"/>
    <w:unhideWhenUsed w:val="1"/>
    <w:rsid w:val="000D18B7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TtuloChar" w:customStyle="1">
    <w:name w:val="Título Char"/>
    <w:basedOn w:val="Fontepargpadro"/>
    <w:link w:val="Ttulo"/>
    <w:uiPriority w:val="1"/>
    <w:rsid w:val="000D2424"/>
    <w:rPr>
      <w:rFonts w:asciiTheme="majorHAnsi" w:cstheme="majorBidi" w:eastAsiaTheme="majorEastAsia" w:hAnsiTheme="majorHAnsi"/>
      <w:b w:val="1"/>
      <w:bCs w:val="1"/>
      <w:color w:val="262626" w:themeColor="text1" w:themeTint="0000D9"/>
      <w:kern w:val="28"/>
      <w:sz w:val="56"/>
      <w:szCs w:val="22"/>
      <w:lang w:eastAsia="ja-JP"/>
    </w:rPr>
  </w:style>
  <w:style w:type="paragraph" w:styleId="Ttulodendicedeautoridades">
    <w:name w:val="toa heading"/>
    <w:basedOn w:val="Normal"/>
    <w:next w:val="Normal"/>
    <w:uiPriority w:val="99"/>
    <w:semiHidden w:val="1"/>
    <w:unhideWhenUsed w:val="1"/>
    <w:rsid w:val="000D18B7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Sumrio1">
    <w:name w:val="toc 1"/>
    <w:basedOn w:val="Normal"/>
    <w:next w:val="Normal"/>
    <w:autoRedefine w:val="1"/>
    <w:uiPriority w:val="39"/>
    <w:semiHidden w:val="1"/>
    <w:unhideWhenUsed w:val="1"/>
    <w:rsid w:val="000D18B7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semiHidden w:val="1"/>
    <w:unhideWhenUsed w:val="1"/>
    <w:rsid w:val="000D18B7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D18B7"/>
    <w:pPr>
      <w:spacing w:after="100"/>
      <w:ind w:left="440"/>
    </w:p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D18B7"/>
    <w:pPr>
      <w:spacing w:after="100"/>
      <w:ind w:left="660"/>
    </w:p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D18B7"/>
    <w:pPr>
      <w:spacing w:after="100"/>
      <w:ind w:left="880"/>
    </w:p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D18B7"/>
    <w:pPr>
      <w:spacing w:after="100"/>
      <w:ind w:left="1100"/>
    </w:p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D18B7"/>
    <w:pPr>
      <w:spacing w:after="100"/>
      <w:ind w:left="1320"/>
    </w:p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D18B7"/>
    <w:pPr>
      <w:spacing w:after="100"/>
      <w:ind w:left="1540"/>
    </w:p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D18B7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E36687"/>
    <w:pPr>
      <w:keepLines w:val="1"/>
      <w:outlineLvl w:val="9"/>
    </w:pPr>
    <w:rPr>
      <w:bCs w:val="0"/>
      <w:szCs w:val="32"/>
    </w:rPr>
  </w:style>
  <w:style w:type="table" w:styleId="SyllabusTable" w:customStyle="1">
    <w:name w:val="Syllabus Table"/>
    <w:basedOn w:val="Tabelanormal"/>
    <w:uiPriority w:val="99"/>
    <w:rsid w:val="00D33723"/>
    <w:pPr>
      <w:spacing w:after="60" w:before="60"/>
    </w:pPr>
    <w:rPr>
      <w:rFonts w:cstheme="minorBidi" w:eastAsiaTheme="minorHAnsi"/>
      <w:lang w:eastAsia="ja-JP"/>
    </w:rPr>
    <w:tblPr>
      <w:tblInd w:w="-115.0" w:type="dxa"/>
      <w:tblBorders>
        <w:top w:color="7f7f7f" w:space="0" w:sz="4" w:themeColor="text1" w:themeTint="000080" w:val="single"/>
        <w:bottom w:color="7f7f7f" w:space="0" w:sz="4" w:themeColor="text1" w:themeTint="000080" w:val="single"/>
        <w:insideH w:color="a6a6a6" w:space="0" w:sz="4" w:themeColor="background1" w:themeShade="0000A6" w:val="single"/>
      </w:tblBorders>
    </w:tblPr>
    <w:tblStylePr w:type="firstRow">
      <w:rPr>
        <w:rFonts w:asciiTheme="majorHAnsi" w:hAnsiTheme="majorHAnsi"/>
        <w:b w:val="1"/>
        <w:i w:val="0"/>
        <w:color w:val="262626" w:themeColor="text1" w:themeTint="0000D9"/>
      </w:rPr>
      <w:tblPr/>
      <w:trPr>
        <w:tblHeader w:val="1"/>
      </w:trPr>
      <w:tcPr>
        <w:tcBorders>
          <w:top w:color="7f7f7f" w:space="0" w:sz="4" w:themeColor="text1" w:themeTint="000080" w:val="single"/>
          <w:left w:space="0" w:sz="0" w:val="nil"/>
          <w:bottom w:color="7f7f7f" w:space="0" w:sz="4" w:themeColor="text1" w:themeTint="000080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C139A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5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6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7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8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9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0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1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2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3">
    <w:basedOn w:val="TableNormal"/>
    <w:pPr>
      <w:spacing w:after="60" w:before="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b w:val="1"/>
        <w:i w:val="0"/>
        <w:color w:val="262626"/>
      </w:rPr>
      <w:tcPr>
        <w:tc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4">
    <w:basedOn w:val="TableNormal"/>
    <w:tblPr>
      <w:tblStyleRowBandSize w:val="1"/>
      <w:tblStyleColBandSize w:val="1"/>
      <w:tblCellMar>
        <w:top w:w="115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python.org/pt-br/3/library/stdtypes.html" TargetMode="External"/><Relationship Id="rId22" Type="http://schemas.openxmlformats.org/officeDocument/2006/relationships/hyperlink" Target="https://docs.python.org/pt-br/3/tutorial/index.html" TargetMode="External"/><Relationship Id="rId21" Type="http://schemas.openxmlformats.org/officeDocument/2006/relationships/hyperlink" Target="https://docs.python.org/pt-br/3/tutorial/introduction.html" TargetMode="External"/><Relationship Id="rId24" Type="http://schemas.openxmlformats.org/officeDocument/2006/relationships/hyperlink" Target="https://automatetheboringstuff.com/" TargetMode="External"/><Relationship Id="rId23" Type="http://schemas.openxmlformats.org/officeDocument/2006/relationships/hyperlink" Target="https://docs.python.org/pt-br/3/tutorial/controlfl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atetheboringstuff.com/" TargetMode="External"/><Relationship Id="rId26" Type="http://schemas.openxmlformats.org/officeDocument/2006/relationships/hyperlink" Target="https://automatetheboringstuff.com/3e/chapter18.html" TargetMode="External"/><Relationship Id="rId25" Type="http://schemas.openxmlformats.org/officeDocument/2006/relationships/hyperlink" Target="https://automatetheboringstuff.com/3e/chapter4.html" TargetMode="External"/><Relationship Id="rId28" Type="http://schemas.openxmlformats.org/officeDocument/2006/relationships/hyperlink" Target="https://docs.python.org/pt-br/3/tutorial/modules.html" TargetMode="External"/><Relationship Id="rId27" Type="http://schemas.openxmlformats.org/officeDocument/2006/relationships/hyperlink" Target="https://docs.python.org/pt-br/3/tutorial/index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s.python.org/pt-br/3/tutorial/inputoutput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1" Type="http://schemas.openxmlformats.org/officeDocument/2006/relationships/hyperlink" Target="https://pandas.pydata.org/docs/" TargetMode="External"/><Relationship Id="rId30" Type="http://schemas.openxmlformats.org/officeDocument/2006/relationships/hyperlink" Target="https://automatetheboringstuff.com/" TargetMode="External"/><Relationship Id="rId11" Type="http://schemas.openxmlformats.org/officeDocument/2006/relationships/hyperlink" Target="https://docs.python.org/pt-br/3/tutorial/index.html" TargetMode="External"/><Relationship Id="rId33" Type="http://schemas.openxmlformats.org/officeDocument/2006/relationships/hyperlink" Target="https://www.w3schools.com/sql/" TargetMode="External"/><Relationship Id="rId10" Type="http://schemas.openxmlformats.org/officeDocument/2006/relationships/hyperlink" Target="https://automatetheboringstuff.com/3e/chapter1.html" TargetMode="External"/><Relationship Id="rId32" Type="http://schemas.openxmlformats.org/officeDocument/2006/relationships/hyperlink" Target="https://requests.readthedocs.io/en/latest/" TargetMode="External"/><Relationship Id="rId13" Type="http://schemas.openxmlformats.org/officeDocument/2006/relationships/hyperlink" Target="https://docs.python.org/pt-br/3/tutorial/interpreter.html" TargetMode="External"/><Relationship Id="rId12" Type="http://schemas.openxmlformats.org/officeDocument/2006/relationships/hyperlink" Target="https://docs.python.org/pt-br/3/tutorial/appetite.html" TargetMode="External"/><Relationship Id="rId15" Type="http://schemas.openxmlformats.org/officeDocument/2006/relationships/hyperlink" Target="https://automatetheboringstuff.com/" TargetMode="External"/><Relationship Id="rId14" Type="http://schemas.openxmlformats.org/officeDocument/2006/relationships/hyperlink" Target="https://docs.python.org/pt-br/3/tutorial/introduction.html" TargetMode="External"/><Relationship Id="rId17" Type="http://schemas.openxmlformats.org/officeDocument/2006/relationships/hyperlink" Target="https://automatetheboringstuff.com/3e/chapter3.html" TargetMode="External"/><Relationship Id="rId16" Type="http://schemas.openxmlformats.org/officeDocument/2006/relationships/hyperlink" Target="https://automatetheboringstuff.com/3e/chapter2.html" TargetMode="External"/><Relationship Id="rId19" Type="http://schemas.openxmlformats.org/officeDocument/2006/relationships/hyperlink" Target="https://docs.python.org/pt-br/3/library/constants.html" TargetMode="External"/><Relationship Id="rId18" Type="http://schemas.openxmlformats.org/officeDocument/2006/relationships/hyperlink" Target="https://docs.python.org/pt-br/3/library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EM-regular.ttf"/><Relationship Id="rId4" Type="http://schemas.openxmlformats.org/officeDocument/2006/relationships/font" Target="fonts/REM-bold.ttf"/><Relationship Id="rId5" Type="http://schemas.openxmlformats.org/officeDocument/2006/relationships/font" Target="fonts/REM-italic.ttf"/><Relationship Id="rId6" Type="http://schemas.openxmlformats.org/officeDocument/2006/relationships/font" Target="fonts/RE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AXB4fMK+6Ew5uO8YEoqofvRueg==">CgMxLjA4AHIhMWVOM3NTYXhKTVUtYVNFcVpOVXdrUFo0cDMyWFRVMGFT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2025-08-17T14:56:00Z</dcterms:created>
  <dc:creator>Caio Resende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0x010100B72378D3125607478BB2DAF55A1C9070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Order">
    <vt:r8>133600.0</vt:r8>
  </property>
</Properties>
</file>